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449" w14:textId="038E8D55" w:rsidR="000D561C" w:rsidRPr="00431707" w:rsidRDefault="00860DA7">
      <w:pPr>
        <w:pStyle w:val="Project"/>
      </w:pPr>
      <w:r>
        <w:t>Arithmetic Expression Evaluator</w:t>
      </w:r>
    </w:p>
    <w:p w14:paraId="2B9F8166" w14:textId="77777777" w:rsidR="000D561C" w:rsidRPr="00431707" w:rsidRDefault="000D561C">
      <w:pPr>
        <w:pStyle w:val="BodyText1"/>
        <w:spacing w:after="0"/>
        <w:rPr>
          <w:lang w:val="en-US"/>
        </w:rPr>
      </w:pPr>
    </w:p>
    <w:p w14:paraId="2133E778" w14:textId="2EF47AB3" w:rsidR="000D561C" w:rsidRPr="00431707" w:rsidRDefault="00605B74">
      <w:pPr>
        <w:pStyle w:val="Title"/>
        <w:jc w:val="right"/>
      </w:pPr>
      <w:r>
        <w:t>User’s Manual</w:t>
      </w:r>
    </w:p>
    <w:p w14:paraId="5F43B006" w14:textId="77777777" w:rsidR="000D561C" w:rsidRPr="00431707" w:rsidRDefault="000D561C"/>
    <w:p w14:paraId="42C4B052" w14:textId="77777777" w:rsidR="000D561C" w:rsidRPr="00431707" w:rsidRDefault="000D561C">
      <w:pPr>
        <w:pStyle w:val="Title"/>
        <w:jc w:val="right"/>
        <w:rPr>
          <w:sz w:val="28"/>
        </w:rPr>
      </w:pPr>
      <w:r w:rsidRPr="00431707">
        <w:rPr>
          <w:sz w:val="28"/>
        </w:rPr>
        <w:t>Version &lt;1.0&gt;</w:t>
      </w:r>
    </w:p>
    <w:p w14:paraId="0EAD00F9" w14:textId="77777777" w:rsidR="000D561C" w:rsidRPr="00431707" w:rsidRDefault="000D561C">
      <w:pPr>
        <w:pStyle w:val="Title"/>
        <w:rPr>
          <w:sz w:val="28"/>
        </w:rPr>
      </w:pPr>
    </w:p>
    <w:p w14:paraId="28B5A143"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5AF8495A"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4C5B10A4" w14:textId="77777777">
        <w:tc>
          <w:tcPr>
            <w:tcW w:w="2304" w:type="dxa"/>
          </w:tcPr>
          <w:p w14:paraId="0222DC83" w14:textId="77777777" w:rsidR="000D561C" w:rsidRPr="00431707" w:rsidRDefault="000D561C">
            <w:pPr>
              <w:pStyle w:val="Tabletext"/>
              <w:jc w:val="center"/>
              <w:rPr>
                <w:b/>
              </w:rPr>
            </w:pPr>
            <w:r w:rsidRPr="00431707">
              <w:rPr>
                <w:b/>
              </w:rPr>
              <w:t>Date</w:t>
            </w:r>
          </w:p>
        </w:tc>
        <w:tc>
          <w:tcPr>
            <w:tcW w:w="1152" w:type="dxa"/>
          </w:tcPr>
          <w:p w14:paraId="0E7246C3" w14:textId="77777777" w:rsidR="000D561C" w:rsidRPr="00431707" w:rsidRDefault="000D561C">
            <w:pPr>
              <w:pStyle w:val="Tabletext"/>
              <w:jc w:val="center"/>
              <w:rPr>
                <w:b/>
              </w:rPr>
            </w:pPr>
            <w:r w:rsidRPr="00431707">
              <w:rPr>
                <w:b/>
              </w:rPr>
              <w:t>Version</w:t>
            </w:r>
          </w:p>
        </w:tc>
        <w:tc>
          <w:tcPr>
            <w:tcW w:w="3744" w:type="dxa"/>
          </w:tcPr>
          <w:p w14:paraId="51117105" w14:textId="77777777" w:rsidR="000D561C" w:rsidRPr="00431707" w:rsidRDefault="000D561C">
            <w:pPr>
              <w:pStyle w:val="Tabletext"/>
              <w:jc w:val="center"/>
              <w:rPr>
                <w:b/>
              </w:rPr>
            </w:pPr>
            <w:r w:rsidRPr="00431707">
              <w:rPr>
                <w:b/>
              </w:rPr>
              <w:t>Description</w:t>
            </w:r>
          </w:p>
        </w:tc>
        <w:tc>
          <w:tcPr>
            <w:tcW w:w="2304" w:type="dxa"/>
          </w:tcPr>
          <w:p w14:paraId="2529B6EB" w14:textId="77777777" w:rsidR="000D561C" w:rsidRPr="00431707" w:rsidRDefault="000D561C">
            <w:pPr>
              <w:pStyle w:val="Tabletext"/>
              <w:jc w:val="center"/>
              <w:rPr>
                <w:b/>
              </w:rPr>
            </w:pPr>
            <w:r w:rsidRPr="00431707">
              <w:rPr>
                <w:b/>
              </w:rPr>
              <w:t>Author</w:t>
            </w:r>
          </w:p>
        </w:tc>
      </w:tr>
      <w:tr w:rsidR="000D561C" w:rsidRPr="00431707" w14:paraId="6E2BB02B" w14:textId="77777777">
        <w:tc>
          <w:tcPr>
            <w:tcW w:w="2304" w:type="dxa"/>
          </w:tcPr>
          <w:p w14:paraId="5C9A310D" w14:textId="6D194FB5" w:rsidR="000D561C" w:rsidRPr="00431707" w:rsidRDefault="00860DA7">
            <w:pPr>
              <w:pStyle w:val="Tabletext"/>
            </w:pPr>
            <w:r>
              <w:t>12/02/2023</w:t>
            </w:r>
          </w:p>
        </w:tc>
        <w:tc>
          <w:tcPr>
            <w:tcW w:w="1152" w:type="dxa"/>
          </w:tcPr>
          <w:p w14:paraId="2258B8E2" w14:textId="3DAF59AB" w:rsidR="000D561C" w:rsidRPr="00431707" w:rsidRDefault="00860DA7">
            <w:pPr>
              <w:pStyle w:val="Tabletext"/>
            </w:pPr>
            <w:r>
              <w:t>1.0</w:t>
            </w:r>
          </w:p>
        </w:tc>
        <w:tc>
          <w:tcPr>
            <w:tcW w:w="3744" w:type="dxa"/>
          </w:tcPr>
          <w:p w14:paraId="40B984ED" w14:textId="2D47FB64" w:rsidR="000D561C" w:rsidRPr="00431707" w:rsidRDefault="00860DA7">
            <w:pPr>
              <w:pStyle w:val="Tabletext"/>
            </w:pPr>
            <w:r>
              <w:t>Purpose and Introduction</w:t>
            </w:r>
          </w:p>
        </w:tc>
        <w:tc>
          <w:tcPr>
            <w:tcW w:w="2304" w:type="dxa"/>
          </w:tcPr>
          <w:p w14:paraId="282D553C" w14:textId="2EF1AB12" w:rsidR="000D561C" w:rsidRPr="00431707" w:rsidRDefault="00860DA7">
            <w:pPr>
              <w:pStyle w:val="Tabletext"/>
            </w:pPr>
            <w:r>
              <w:t>Elizabeth Channel</w:t>
            </w:r>
          </w:p>
        </w:tc>
      </w:tr>
      <w:tr w:rsidR="000D561C" w:rsidRPr="00431707" w14:paraId="67605FAF" w14:textId="77777777">
        <w:tc>
          <w:tcPr>
            <w:tcW w:w="2304" w:type="dxa"/>
          </w:tcPr>
          <w:p w14:paraId="1D124581" w14:textId="77777777" w:rsidR="000D561C" w:rsidRPr="00431707" w:rsidRDefault="000D561C">
            <w:pPr>
              <w:pStyle w:val="Tabletext"/>
            </w:pPr>
          </w:p>
        </w:tc>
        <w:tc>
          <w:tcPr>
            <w:tcW w:w="1152" w:type="dxa"/>
          </w:tcPr>
          <w:p w14:paraId="61011E48" w14:textId="77777777" w:rsidR="000D561C" w:rsidRPr="00431707" w:rsidRDefault="000D561C">
            <w:pPr>
              <w:pStyle w:val="Tabletext"/>
            </w:pPr>
          </w:p>
        </w:tc>
        <w:tc>
          <w:tcPr>
            <w:tcW w:w="3744" w:type="dxa"/>
          </w:tcPr>
          <w:p w14:paraId="02F3A7BF" w14:textId="77777777" w:rsidR="000D561C" w:rsidRPr="00431707" w:rsidRDefault="000D561C">
            <w:pPr>
              <w:pStyle w:val="Tabletext"/>
            </w:pPr>
          </w:p>
        </w:tc>
        <w:tc>
          <w:tcPr>
            <w:tcW w:w="2304" w:type="dxa"/>
          </w:tcPr>
          <w:p w14:paraId="5876F9F7" w14:textId="77777777" w:rsidR="000D561C" w:rsidRPr="00431707" w:rsidRDefault="000D561C">
            <w:pPr>
              <w:pStyle w:val="Tabletext"/>
            </w:pPr>
          </w:p>
        </w:tc>
      </w:tr>
      <w:tr w:rsidR="000D561C" w:rsidRPr="00431707" w14:paraId="5E7AEAD7" w14:textId="77777777">
        <w:tc>
          <w:tcPr>
            <w:tcW w:w="2304" w:type="dxa"/>
          </w:tcPr>
          <w:p w14:paraId="77439D14" w14:textId="77777777" w:rsidR="000D561C" w:rsidRPr="00431707" w:rsidRDefault="000D561C">
            <w:pPr>
              <w:pStyle w:val="Tabletext"/>
            </w:pPr>
          </w:p>
        </w:tc>
        <w:tc>
          <w:tcPr>
            <w:tcW w:w="1152" w:type="dxa"/>
          </w:tcPr>
          <w:p w14:paraId="77EE06AB" w14:textId="77777777" w:rsidR="000D561C" w:rsidRPr="00431707" w:rsidRDefault="000D561C">
            <w:pPr>
              <w:pStyle w:val="Tabletext"/>
            </w:pPr>
          </w:p>
        </w:tc>
        <w:tc>
          <w:tcPr>
            <w:tcW w:w="3744" w:type="dxa"/>
          </w:tcPr>
          <w:p w14:paraId="0182B873" w14:textId="77777777" w:rsidR="000D561C" w:rsidRPr="00431707" w:rsidRDefault="000D561C">
            <w:pPr>
              <w:pStyle w:val="Tabletext"/>
            </w:pPr>
          </w:p>
        </w:tc>
        <w:tc>
          <w:tcPr>
            <w:tcW w:w="2304" w:type="dxa"/>
          </w:tcPr>
          <w:p w14:paraId="0EEABDAA" w14:textId="77777777" w:rsidR="000D561C" w:rsidRPr="00431707" w:rsidRDefault="000D561C">
            <w:pPr>
              <w:pStyle w:val="Tabletext"/>
            </w:pPr>
          </w:p>
        </w:tc>
      </w:tr>
      <w:tr w:rsidR="000D561C" w:rsidRPr="00431707" w14:paraId="64218510" w14:textId="77777777">
        <w:tc>
          <w:tcPr>
            <w:tcW w:w="2304" w:type="dxa"/>
          </w:tcPr>
          <w:p w14:paraId="2C901568" w14:textId="77777777" w:rsidR="000D561C" w:rsidRPr="00431707" w:rsidRDefault="000D561C">
            <w:pPr>
              <w:pStyle w:val="Tabletext"/>
            </w:pPr>
          </w:p>
        </w:tc>
        <w:tc>
          <w:tcPr>
            <w:tcW w:w="1152" w:type="dxa"/>
          </w:tcPr>
          <w:p w14:paraId="2E920A1A" w14:textId="77777777" w:rsidR="000D561C" w:rsidRPr="00431707" w:rsidRDefault="000D561C">
            <w:pPr>
              <w:pStyle w:val="Tabletext"/>
            </w:pPr>
          </w:p>
        </w:tc>
        <w:tc>
          <w:tcPr>
            <w:tcW w:w="3744" w:type="dxa"/>
          </w:tcPr>
          <w:p w14:paraId="339A60B0" w14:textId="77777777" w:rsidR="000D561C" w:rsidRPr="00431707" w:rsidRDefault="000D561C">
            <w:pPr>
              <w:pStyle w:val="Tabletext"/>
            </w:pPr>
          </w:p>
        </w:tc>
        <w:tc>
          <w:tcPr>
            <w:tcW w:w="2304" w:type="dxa"/>
          </w:tcPr>
          <w:p w14:paraId="447C003A" w14:textId="77777777" w:rsidR="000D561C" w:rsidRPr="00431707" w:rsidRDefault="000D561C">
            <w:pPr>
              <w:pStyle w:val="Tabletext"/>
            </w:pPr>
          </w:p>
        </w:tc>
      </w:tr>
    </w:tbl>
    <w:p w14:paraId="74FAA867" w14:textId="77777777" w:rsidR="000D561C" w:rsidRPr="00431707" w:rsidRDefault="000D561C"/>
    <w:p w14:paraId="4F1B5F58" w14:textId="77777777" w:rsidR="000D561C" w:rsidRPr="00431707" w:rsidRDefault="000D561C">
      <w:pPr>
        <w:pStyle w:val="Title"/>
      </w:pPr>
      <w:r w:rsidRPr="00431707">
        <w:br w:type="page"/>
      </w:r>
      <w:r w:rsidRPr="00431707">
        <w:lastRenderedPageBreak/>
        <w:t>Table of Contents</w:t>
      </w:r>
    </w:p>
    <w:p w14:paraId="68258A68" w14:textId="77777777" w:rsidR="000D561C" w:rsidRPr="00431707" w:rsidRDefault="000D561C"/>
    <w:p w14:paraId="033BB7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24E8B1E7" w14:textId="2FEC46C5" w:rsidR="000D561C" w:rsidRPr="00431707" w:rsidRDefault="000D561C">
      <w:pPr>
        <w:pStyle w:val="TOC1"/>
        <w:tabs>
          <w:tab w:val="left" w:pos="432"/>
        </w:tabs>
        <w:rPr>
          <w:sz w:val="24"/>
          <w:szCs w:val="24"/>
        </w:rPr>
      </w:pPr>
      <w:r w:rsidRPr="00431707">
        <w:rPr>
          <w:szCs w:val="24"/>
        </w:rPr>
        <w:t>2.</w:t>
      </w:r>
      <w:r w:rsidRPr="00431707">
        <w:rPr>
          <w:sz w:val="24"/>
          <w:szCs w:val="24"/>
        </w:rPr>
        <w:tab/>
      </w:r>
      <w:r w:rsidR="00605B74">
        <w:rPr>
          <w:szCs w:val="24"/>
        </w:rPr>
        <w:t>Introduction</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0DFDAD29" w14:textId="560B91BA" w:rsidR="000D561C" w:rsidRPr="00431707" w:rsidRDefault="000D561C">
      <w:pPr>
        <w:pStyle w:val="TOC1"/>
        <w:tabs>
          <w:tab w:val="left" w:pos="432"/>
        </w:tabs>
        <w:rPr>
          <w:sz w:val="24"/>
          <w:szCs w:val="24"/>
        </w:rPr>
      </w:pPr>
      <w:r w:rsidRPr="00431707">
        <w:rPr>
          <w:szCs w:val="24"/>
        </w:rPr>
        <w:t>3.</w:t>
      </w:r>
      <w:r w:rsidRPr="00431707">
        <w:rPr>
          <w:sz w:val="24"/>
          <w:szCs w:val="24"/>
        </w:rPr>
        <w:tab/>
      </w:r>
      <w:r w:rsidR="00605B74">
        <w:rPr>
          <w:szCs w:val="24"/>
        </w:rPr>
        <w:t>Getting started</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57E8B7E3" w14:textId="0A17469F" w:rsidR="000D561C" w:rsidRPr="00431707" w:rsidRDefault="000D561C">
      <w:pPr>
        <w:pStyle w:val="TOC1"/>
        <w:tabs>
          <w:tab w:val="left" w:pos="432"/>
        </w:tabs>
        <w:rPr>
          <w:sz w:val="24"/>
          <w:szCs w:val="24"/>
        </w:rPr>
      </w:pPr>
      <w:r w:rsidRPr="00431707">
        <w:rPr>
          <w:szCs w:val="24"/>
        </w:rPr>
        <w:t>4.</w:t>
      </w:r>
      <w:r w:rsidRPr="00431707">
        <w:rPr>
          <w:sz w:val="24"/>
          <w:szCs w:val="24"/>
        </w:rPr>
        <w:tab/>
      </w:r>
      <w:r w:rsidR="00605B74">
        <w:rPr>
          <w:szCs w:val="24"/>
        </w:rPr>
        <w:t>Advanced features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15E36FEF" w14:textId="191F8954" w:rsidR="000D561C" w:rsidRPr="00431707" w:rsidRDefault="000D561C">
      <w:pPr>
        <w:pStyle w:val="TOC1"/>
        <w:tabs>
          <w:tab w:val="left" w:pos="432"/>
        </w:tabs>
        <w:rPr>
          <w:sz w:val="24"/>
          <w:szCs w:val="24"/>
        </w:rPr>
      </w:pPr>
      <w:r w:rsidRPr="00431707">
        <w:rPr>
          <w:szCs w:val="24"/>
        </w:rPr>
        <w:t>5.</w:t>
      </w:r>
      <w:r w:rsidRPr="00431707">
        <w:rPr>
          <w:sz w:val="24"/>
          <w:szCs w:val="24"/>
        </w:rPr>
        <w:tab/>
      </w:r>
      <w:r w:rsidR="00E051D6" w:rsidRPr="00E051D6">
        <w:rPr>
          <w:szCs w:val="24"/>
        </w:rPr>
        <w:t>Troubleshooting</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14:paraId="5149EFF3" w14:textId="20AC8394" w:rsidR="000D561C" w:rsidRPr="00431707" w:rsidRDefault="000D561C">
      <w:pPr>
        <w:pStyle w:val="TOC1"/>
        <w:tabs>
          <w:tab w:val="left" w:pos="432"/>
        </w:tabs>
        <w:rPr>
          <w:sz w:val="24"/>
          <w:szCs w:val="24"/>
        </w:rPr>
      </w:pPr>
      <w:r w:rsidRPr="00431707">
        <w:rPr>
          <w:szCs w:val="24"/>
        </w:rPr>
        <w:t>6.</w:t>
      </w:r>
      <w:r w:rsidRPr="00431707">
        <w:rPr>
          <w:sz w:val="24"/>
          <w:szCs w:val="24"/>
        </w:rPr>
        <w:tab/>
      </w:r>
      <w:r w:rsidR="00E051D6">
        <w:rPr>
          <w:szCs w:val="24"/>
        </w:rPr>
        <w:t>Example of uses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14:paraId="0011D7F7" w14:textId="2D5DA105" w:rsidR="000D561C" w:rsidRPr="00431707" w:rsidRDefault="000D561C">
      <w:pPr>
        <w:pStyle w:val="TOC1"/>
        <w:tabs>
          <w:tab w:val="left" w:pos="432"/>
        </w:tabs>
        <w:rPr>
          <w:sz w:val="24"/>
          <w:szCs w:val="24"/>
        </w:rPr>
      </w:pPr>
      <w:r w:rsidRPr="00431707">
        <w:rPr>
          <w:szCs w:val="24"/>
        </w:rPr>
        <w:t>7.</w:t>
      </w:r>
      <w:r w:rsidRPr="00431707">
        <w:rPr>
          <w:sz w:val="24"/>
          <w:szCs w:val="24"/>
        </w:rPr>
        <w:tab/>
      </w:r>
      <w:r w:rsidR="00E051D6">
        <w:rPr>
          <w:szCs w:val="24"/>
        </w:rPr>
        <w:t>Glossary</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14:paraId="4796CF82" w14:textId="62E20DCD" w:rsidR="000D561C" w:rsidRPr="00431707" w:rsidRDefault="000D561C">
      <w:pPr>
        <w:pStyle w:val="TOC1"/>
        <w:tabs>
          <w:tab w:val="left" w:pos="432"/>
        </w:tabs>
        <w:rPr>
          <w:sz w:val="24"/>
          <w:szCs w:val="24"/>
        </w:rPr>
      </w:pPr>
      <w:r w:rsidRPr="00431707">
        <w:rPr>
          <w:szCs w:val="24"/>
        </w:rPr>
        <w:t>8.</w:t>
      </w:r>
      <w:r w:rsidRPr="00431707">
        <w:rPr>
          <w:sz w:val="24"/>
          <w:szCs w:val="24"/>
        </w:rPr>
        <w:tab/>
      </w:r>
      <w:r w:rsidR="00E051D6">
        <w:rPr>
          <w:szCs w:val="24"/>
        </w:rPr>
        <w:t>FAQ</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14:paraId="7FA39194" w14:textId="77777777" w:rsidR="000D561C" w:rsidRPr="00431707" w:rsidRDefault="000D561C">
      <w:pPr>
        <w:pStyle w:val="MainTitle"/>
      </w:pPr>
      <w:r w:rsidRPr="00431707">
        <w:fldChar w:fldCharType="end"/>
      </w:r>
      <w:r w:rsidRPr="00431707">
        <w:br w:type="page"/>
      </w:r>
      <w:fldSimple w:instr=" TITLE  \* MERGEFORMAT ">
        <w:r w:rsidR="00605B74">
          <w:t>Test Case</w:t>
        </w:r>
      </w:fldSimple>
    </w:p>
    <w:p w14:paraId="4114E30F"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431707">
        <w:t>Purpose</w:t>
      </w:r>
      <w:bookmarkEnd w:id="0"/>
      <w:bookmarkEnd w:id="1"/>
      <w:bookmarkEnd w:id="2"/>
      <w:bookmarkEnd w:id="3"/>
      <w:bookmarkEnd w:id="4"/>
      <w:bookmarkEnd w:id="5"/>
      <w:r w:rsidRPr="00431707">
        <w:t xml:space="preserve"> </w:t>
      </w:r>
      <w:bookmarkEnd w:id="6"/>
    </w:p>
    <w:p w14:paraId="73C399FE" w14:textId="37523D5D" w:rsidR="00860DA7" w:rsidRPr="00860DA7" w:rsidRDefault="00860DA7" w:rsidP="00860DA7">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109C0739" w14:textId="15E0C8BE" w:rsidR="000D561C" w:rsidRPr="00431707" w:rsidRDefault="00605B74">
      <w:pPr>
        <w:pStyle w:val="Heading1"/>
      </w:pPr>
      <w:r>
        <w:t>Introduction</w:t>
      </w:r>
    </w:p>
    <w:p w14:paraId="4137F93F" w14:textId="6AF3A33D" w:rsidR="00605B74" w:rsidRPr="00431707" w:rsidRDefault="00860DA7">
      <w:pPr>
        <w:pStyle w:val="BodyText1"/>
        <w:spacing w:after="0" w:line="240" w:lineRule="atLeast"/>
        <w:rPr>
          <w:lang w:val="en-US"/>
        </w:rPr>
      </w:pPr>
      <w:bookmarkStart w:id="7" w:name="_Toc314978533"/>
      <w:bookmarkStart w:id="8" w:name="_Toc324843639"/>
      <w:bookmarkStart w:id="9" w:name="_Toc324851946"/>
      <w:bookmarkStart w:id="10" w:name="_Toc324915529"/>
      <w:bookmarkStart w:id="11" w:name="_Toc433104442"/>
      <w:r>
        <w:rPr>
          <w:lang w:val="en-US"/>
        </w:rPr>
        <w:t>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w:t>
      </w:r>
      <w:r w:rsidR="0036336C">
        <w:rPr>
          <w:lang w:val="en-US"/>
        </w:rPr>
        <w:t xml:space="preserve">, Division (/), Modulo (%), and Exponentiation (^). To install the program simply download the source folder. To run the evaluator, compile and run the program as required by your specific system. </w:t>
      </w:r>
    </w:p>
    <w:p w14:paraId="79EA5F99" w14:textId="0DEC031D" w:rsidR="000D561C" w:rsidRPr="00431707" w:rsidRDefault="00605B74">
      <w:pPr>
        <w:pStyle w:val="Heading1"/>
      </w:pPr>
      <w:r>
        <w:t>Getting started</w:t>
      </w:r>
    </w:p>
    <w:p w14:paraId="204186F8" w14:textId="68909EF8" w:rsidR="000D561C" w:rsidRDefault="00605B74">
      <w:pPr>
        <w:pStyle w:val="BodyText1"/>
        <w:spacing w:after="0" w:line="240" w:lineRule="atLeast"/>
        <w:rPr>
          <w:i/>
          <w:color w:val="0000FF"/>
          <w:lang w:val="en-US"/>
        </w:rPr>
      </w:pPr>
      <w:r w:rsidRPr="00605B74">
        <w:rPr>
          <w:i/>
          <w:color w:val="0000FF"/>
          <w:lang w:val="en-US"/>
        </w:rPr>
        <w:t>This section should provide a step-by-step guide on how to use the software to evaluate arithmetic expressions. It should include instructions on how to enter expressions, how to use the various operators and functions, and how to interpret the results.</w:t>
      </w:r>
    </w:p>
    <w:p w14:paraId="6CE606A6" w14:textId="77777777" w:rsidR="00605B74" w:rsidRPr="00431707" w:rsidRDefault="00605B74">
      <w:pPr>
        <w:pStyle w:val="BodyText1"/>
        <w:spacing w:after="0" w:line="240" w:lineRule="atLeast"/>
        <w:rPr>
          <w:i/>
          <w:color w:val="0000FF"/>
          <w:lang w:val="en-US"/>
        </w:rPr>
      </w:pPr>
    </w:p>
    <w:p w14:paraId="0CE38C3F" w14:textId="1E0B2FFF" w:rsidR="000D561C" w:rsidRDefault="00605B74">
      <w:pPr>
        <w:pStyle w:val="Heading1"/>
      </w:pPr>
      <w:bookmarkStart w:id="12" w:name="_Toc5431513"/>
      <w:r w:rsidRPr="00605B74">
        <w:t>Advanced features</w:t>
      </w:r>
      <w:bookmarkEnd w:id="12"/>
    </w:p>
    <w:p w14:paraId="5AADD746" w14:textId="5D44BCF3" w:rsidR="000D561C" w:rsidRDefault="00E051D6">
      <w:pPr>
        <w:pStyle w:val="BodyText1"/>
        <w:spacing w:after="0" w:line="240" w:lineRule="atLeast"/>
        <w:rPr>
          <w:i/>
          <w:color w:val="0000FF"/>
          <w:lang w:val="en-US"/>
        </w:rPr>
      </w:pPr>
      <w:r w:rsidRPr="00E051D6">
        <w:rPr>
          <w:i/>
          <w:color w:val="0000FF"/>
          <w:lang w:val="en-US"/>
        </w:rPr>
        <w:t>This section should describe any advanced features of the software, such as the ability to save and load expressions, or to define custom variables and functions.</w:t>
      </w:r>
    </w:p>
    <w:p w14:paraId="0D8735E5" w14:textId="77777777" w:rsidR="00E051D6" w:rsidRPr="00431707" w:rsidRDefault="00E051D6">
      <w:pPr>
        <w:pStyle w:val="BodyText1"/>
        <w:spacing w:after="0" w:line="240" w:lineRule="atLeast"/>
        <w:rPr>
          <w:b/>
          <w:bCs/>
          <w:lang w:val="en-US"/>
        </w:rPr>
      </w:pPr>
    </w:p>
    <w:p w14:paraId="5A289136" w14:textId="24B3574D" w:rsidR="000D561C" w:rsidRPr="00431707" w:rsidRDefault="00E051D6">
      <w:pPr>
        <w:pStyle w:val="Heading1"/>
        <w:rPr>
          <w:b w:val="0"/>
          <w:bCs/>
        </w:rPr>
      </w:pPr>
      <w:bookmarkStart w:id="13" w:name="_Toc5431514"/>
      <w:r w:rsidRPr="00E051D6">
        <w:t>Troubleshooting</w:t>
      </w:r>
      <w:r>
        <w:t xml:space="preserve"> </w:t>
      </w:r>
      <w:bookmarkEnd w:id="13"/>
    </w:p>
    <w:p w14:paraId="7E070AE4" w14:textId="4379BB6F" w:rsidR="000D561C" w:rsidRDefault="00E051D6" w:rsidP="00E051D6">
      <w:pPr>
        <w:pStyle w:val="BodyText"/>
        <w:spacing w:after="0"/>
        <w:ind w:left="0"/>
        <w:rPr>
          <w:i/>
          <w:color w:val="0000FF"/>
        </w:rPr>
      </w:pPr>
      <w:r w:rsidRPr="00E051D6">
        <w:rPr>
          <w:i/>
          <w:color w:val="0000FF"/>
        </w:rPr>
        <w:t>This section should provide a list of common problems, if any, that users may encounter, and how to solve them.</w:t>
      </w:r>
    </w:p>
    <w:p w14:paraId="31C5F399" w14:textId="77777777" w:rsidR="00E051D6" w:rsidRPr="00431707" w:rsidRDefault="00E051D6" w:rsidP="00E051D6">
      <w:pPr>
        <w:pStyle w:val="BodyText"/>
        <w:spacing w:after="0"/>
        <w:ind w:left="0"/>
        <w:rPr>
          <w:rFonts w:ascii="CJDFIZ+Times-Roman+2" w:hAnsi="CJDFIZ+Times-Roman+2"/>
        </w:rPr>
      </w:pPr>
    </w:p>
    <w:p w14:paraId="59A0DE3C" w14:textId="77777777" w:rsidR="00E051D6" w:rsidRDefault="00E051D6">
      <w:pPr>
        <w:pStyle w:val="Heading1"/>
      </w:pPr>
      <w:bookmarkStart w:id="14" w:name="_Toc5431515"/>
      <w:r w:rsidRPr="00E051D6">
        <w:t xml:space="preserve">Examples </w:t>
      </w:r>
    </w:p>
    <w:p w14:paraId="51813368" w14:textId="77777777" w:rsidR="00E051D6" w:rsidRPr="00431707" w:rsidRDefault="00E051D6" w:rsidP="00E051D6">
      <w:pPr>
        <w:pStyle w:val="BodyText"/>
        <w:spacing w:after="0"/>
        <w:ind w:left="0"/>
        <w:rPr>
          <w:rFonts w:ascii="CJDFIZ+Times-Roman+2" w:hAnsi="CJDFIZ+Times-Roman+2"/>
        </w:rPr>
      </w:pPr>
      <w:r w:rsidRPr="00E051D6">
        <w:rPr>
          <w:i/>
          <w:color w:val="0000FF"/>
        </w:rPr>
        <w:t>This section should provide examples of how to use the software to evaluate different types of arithmetic expressions.</w:t>
      </w:r>
    </w:p>
    <w:p w14:paraId="5BD2546C" w14:textId="77777777" w:rsidR="00E051D6" w:rsidRPr="00E051D6" w:rsidRDefault="00E051D6" w:rsidP="00E051D6"/>
    <w:bookmarkEnd w:id="14"/>
    <w:p w14:paraId="53C0D935" w14:textId="77777777" w:rsidR="00E051D6" w:rsidRDefault="00E051D6">
      <w:pPr>
        <w:pStyle w:val="Heading1"/>
      </w:pPr>
      <w:r w:rsidRPr="00E051D6">
        <w:t>Glossary of terms</w:t>
      </w:r>
      <w:bookmarkStart w:id="15" w:name="_Toc5431520"/>
    </w:p>
    <w:p w14:paraId="2135F5A6" w14:textId="6BA5D3F2" w:rsidR="00E051D6" w:rsidRPr="00E051D6" w:rsidRDefault="00E051D6" w:rsidP="00E051D6">
      <w:pPr>
        <w:pStyle w:val="Heading1"/>
        <w:numPr>
          <w:ilvl w:val="0"/>
          <w:numId w:val="0"/>
        </w:numPr>
      </w:pPr>
      <w:r w:rsidRPr="00E051D6">
        <w:rPr>
          <w:rFonts w:ascii="Times New Roman" w:hAnsi="Times New Roman"/>
          <w:b w:val="0"/>
          <w:i/>
          <w:color w:val="0000FF"/>
          <w:sz w:val="20"/>
        </w:rPr>
        <w:t>This section should define any technical terms that are used in the manual.</w:t>
      </w:r>
    </w:p>
    <w:p w14:paraId="41F52B1A" w14:textId="66CB52D7" w:rsidR="000D561C" w:rsidRPr="00431707" w:rsidRDefault="00E051D6">
      <w:pPr>
        <w:pStyle w:val="Heading1"/>
        <w:rPr>
          <w:b w:val="0"/>
          <w:bCs/>
        </w:rPr>
      </w:pPr>
      <w:r w:rsidRPr="00E051D6">
        <w:t>FAQ</w:t>
      </w:r>
      <w:r>
        <w:t xml:space="preserve"> </w:t>
      </w:r>
      <w:bookmarkEnd w:id="15"/>
    </w:p>
    <w:bookmarkEnd w:id="7"/>
    <w:bookmarkEnd w:id="8"/>
    <w:bookmarkEnd w:id="9"/>
    <w:bookmarkEnd w:id="10"/>
    <w:bookmarkEnd w:id="11"/>
    <w:p w14:paraId="4C37E305" w14:textId="4D2B84CA" w:rsidR="000D561C" w:rsidRPr="00431707" w:rsidRDefault="00E051D6" w:rsidP="00E051D6">
      <w:pPr>
        <w:pStyle w:val="BodyText"/>
        <w:ind w:left="0"/>
      </w:pPr>
      <w:r w:rsidRPr="00E051D6">
        <w:rPr>
          <w:i/>
          <w:color w:val="0000FF"/>
        </w:rPr>
        <w:t>This section should answer frequently asked questions about the software.</w:t>
      </w:r>
    </w:p>
    <w:sectPr w:rsidR="000D561C" w:rsidRPr="004317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225D" w14:textId="77777777" w:rsidR="00D74FF0" w:rsidRDefault="00D74FF0">
      <w:pPr>
        <w:spacing w:line="240" w:lineRule="auto"/>
      </w:pPr>
      <w:r>
        <w:separator/>
      </w:r>
    </w:p>
  </w:endnote>
  <w:endnote w:type="continuationSeparator" w:id="0">
    <w:p w14:paraId="22C440F7" w14:textId="77777777" w:rsidR="00D74FF0" w:rsidRDefault="00D74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JDFIZ+Times-Roman+2">
    <w:altName w:val="Calibri"/>
    <w:panose1 w:val="020B0604020202020204"/>
    <w:charset w:val="00"/>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E85F"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3E5B"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5F14C562" w14:textId="77777777">
      <w:tc>
        <w:tcPr>
          <w:tcW w:w="2628" w:type="dxa"/>
          <w:tcBorders>
            <w:top w:val="nil"/>
            <w:left w:val="nil"/>
            <w:bottom w:val="nil"/>
            <w:right w:val="nil"/>
          </w:tcBorders>
        </w:tcPr>
        <w:p w14:paraId="37C6AF58" w14:textId="77777777" w:rsidR="000D561C" w:rsidRDefault="000D561C">
          <w:pPr>
            <w:ind w:right="360"/>
          </w:pPr>
          <w:r>
            <w:t>Confidential</w:t>
          </w:r>
        </w:p>
      </w:tc>
      <w:tc>
        <w:tcPr>
          <w:tcW w:w="3696" w:type="dxa"/>
          <w:tcBorders>
            <w:top w:val="nil"/>
            <w:left w:val="nil"/>
            <w:bottom w:val="nil"/>
            <w:right w:val="nil"/>
          </w:tcBorders>
        </w:tcPr>
        <w:p w14:paraId="5C419C22" w14:textId="77777777" w:rsidR="000D561C" w:rsidRDefault="000D561C">
          <w:pPr>
            <w:jc w:val="center"/>
          </w:pPr>
          <w:r>
            <w:sym w:font="Symbol" w:char="F0D3"/>
          </w:r>
          <w:fldSimple w:instr=" DOCPROPERTY &quot;Company&quot;  \* MERGEFORMAT ">
            <w:r w:rsidR="00605B74">
              <w:t>&lt;Company Name&gt;</w:t>
            </w:r>
          </w:fldSimple>
        </w:p>
      </w:tc>
      <w:tc>
        <w:tcPr>
          <w:tcW w:w="3162" w:type="dxa"/>
          <w:tcBorders>
            <w:top w:val="nil"/>
            <w:left w:val="nil"/>
            <w:bottom w:val="nil"/>
            <w:right w:val="nil"/>
          </w:tcBorders>
        </w:tcPr>
        <w:p w14:paraId="5C0FA40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3AE531D2"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D715"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264F" w14:textId="77777777" w:rsidR="00D74FF0" w:rsidRDefault="00D74FF0">
      <w:pPr>
        <w:spacing w:line="240" w:lineRule="auto"/>
      </w:pPr>
      <w:r>
        <w:separator/>
      </w:r>
    </w:p>
  </w:footnote>
  <w:footnote w:type="continuationSeparator" w:id="0">
    <w:p w14:paraId="001DF405" w14:textId="77777777" w:rsidR="00D74FF0" w:rsidRDefault="00D74F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5AC9" w14:textId="77777777" w:rsidR="000D561C" w:rsidRDefault="000D561C">
    <w:pPr>
      <w:rPr>
        <w:sz w:val="24"/>
      </w:rPr>
    </w:pPr>
  </w:p>
  <w:p w14:paraId="695BA636" w14:textId="77777777" w:rsidR="000D561C" w:rsidRDefault="000D561C">
    <w:pPr>
      <w:pBdr>
        <w:top w:val="single" w:sz="6" w:space="1" w:color="auto"/>
      </w:pBdr>
      <w:rPr>
        <w:sz w:val="24"/>
      </w:rPr>
    </w:pPr>
  </w:p>
  <w:p w14:paraId="7C04539C" w14:textId="31F8A364" w:rsidR="000D561C" w:rsidRDefault="00860DA7">
    <w:pPr>
      <w:pBdr>
        <w:bottom w:val="single" w:sz="6" w:space="1" w:color="auto"/>
      </w:pBdr>
      <w:jc w:val="right"/>
      <w:rPr>
        <w:rFonts w:ascii="Arial" w:hAnsi="Arial"/>
        <w:b/>
        <w:sz w:val="36"/>
      </w:rPr>
    </w:pPr>
    <w:r>
      <w:rPr>
        <w:rFonts w:ascii="Arial" w:hAnsi="Arial"/>
        <w:b/>
        <w:sz w:val="36"/>
      </w:rPr>
      <w:t>CAVJAC</w:t>
    </w:r>
  </w:p>
  <w:p w14:paraId="4D087A63" w14:textId="77777777" w:rsidR="000D561C" w:rsidRDefault="000D561C">
    <w:pPr>
      <w:pBdr>
        <w:bottom w:val="single" w:sz="6" w:space="1" w:color="auto"/>
      </w:pBdr>
      <w:jc w:val="right"/>
      <w:rPr>
        <w:sz w:val="24"/>
      </w:rPr>
    </w:pPr>
  </w:p>
  <w:p w14:paraId="594C0566"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19AB51B1" w14:textId="77777777">
      <w:tc>
        <w:tcPr>
          <w:tcW w:w="6379" w:type="dxa"/>
        </w:tcPr>
        <w:p w14:paraId="753D7439" w14:textId="0A5B09FF" w:rsidR="000D561C" w:rsidRDefault="00860DA7">
          <w:r>
            <w:t>Arithmetic Expression Evaluator</w:t>
          </w:r>
        </w:p>
      </w:tc>
      <w:tc>
        <w:tcPr>
          <w:tcW w:w="3179" w:type="dxa"/>
        </w:tcPr>
        <w:p w14:paraId="51A09CC7" w14:textId="77777777" w:rsidR="000D561C" w:rsidRDefault="000D561C">
          <w:pPr>
            <w:tabs>
              <w:tab w:val="left" w:pos="1135"/>
            </w:tabs>
            <w:spacing w:before="40"/>
            <w:ind w:right="68"/>
          </w:pPr>
          <w:r>
            <w:t xml:space="preserve">  Version:           &lt;1.0&gt;</w:t>
          </w:r>
        </w:p>
      </w:tc>
    </w:tr>
    <w:tr w:rsidR="000D561C" w14:paraId="53C392D3" w14:textId="77777777">
      <w:tc>
        <w:tcPr>
          <w:tcW w:w="6379" w:type="dxa"/>
        </w:tcPr>
        <w:p w14:paraId="5C69AD25" w14:textId="0C912262" w:rsidR="000D561C" w:rsidRDefault="00605B74">
          <w:r>
            <w:t>User’s Manual</w:t>
          </w:r>
        </w:p>
      </w:tc>
      <w:tc>
        <w:tcPr>
          <w:tcW w:w="3179" w:type="dxa"/>
        </w:tcPr>
        <w:p w14:paraId="5D2446F8" w14:textId="1DBA7BF3" w:rsidR="000D561C" w:rsidRDefault="000D561C">
          <w:r>
            <w:t xml:space="preserve">  Date:  </w:t>
          </w:r>
          <w:r w:rsidR="00860DA7">
            <w:t>12/2/2023</w:t>
          </w:r>
        </w:p>
      </w:tc>
    </w:tr>
    <w:tr w:rsidR="000D561C" w14:paraId="2C770A87" w14:textId="77777777">
      <w:tc>
        <w:tcPr>
          <w:tcW w:w="9558" w:type="dxa"/>
          <w:gridSpan w:val="2"/>
        </w:tcPr>
        <w:p w14:paraId="10E496BA" w14:textId="12183C4D" w:rsidR="000D561C" w:rsidRDefault="00860DA7">
          <w:r>
            <w:t>1</w:t>
          </w:r>
        </w:p>
      </w:tc>
    </w:tr>
  </w:tbl>
  <w:p w14:paraId="6DDBB648"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CA7D"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5C476A6B"/>
    <w:multiLevelType w:val="multilevel"/>
    <w:tmpl w:val="B5B8EC5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16109111">
    <w:abstractNumId w:val="0"/>
  </w:num>
  <w:num w:numId="2" w16cid:durableId="79929836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74"/>
    <w:rsid w:val="000D561C"/>
    <w:rsid w:val="00101454"/>
    <w:rsid w:val="0036336C"/>
    <w:rsid w:val="00431707"/>
    <w:rsid w:val="00605B74"/>
    <w:rsid w:val="00860DA7"/>
    <w:rsid w:val="009C5165"/>
    <w:rsid w:val="00A54A8F"/>
    <w:rsid w:val="00D74FF0"/>
    <w:rsid w:val="00E05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8A2E"/>
  <w15:chartTrackingRefBased/>
  <w15:docId w15:val="{1862C091-AEA6-4574-B780-A63BE66C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rsid w:val="00E0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C:\Users\hossai\Desktop\05-software-testing.dot</Template>
  <TotalTime>0</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Channel, Elizabeth C</cp:lastModifiedBy>
  <cp:revision>2</cp:revision>
  <cp:lastPrinted>1900-01-01T06:00:00Z</cp:lastPrinted>
  <dcterms:created xsi:type="dcterms:W3CDTF">2023-12-03T05:19:00Z</dcterms:created>
  <dcterms:modified xsi:type="dcterms:W3CDTF">2023-12-03T05:19:00Z</dcterms:modified>
</cp:coreProperties>
</file>