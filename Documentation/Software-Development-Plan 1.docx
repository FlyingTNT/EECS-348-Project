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6778" w:rsidR="00E918C5" w:rsidRDefault="008B7FE6" w14:paraId="15B5A234" w14:textId="0937F9AA">
      <w:pPr>
        <w:pStyle w:val="Title"/>
        <w:jc w:val="right"/>
      </w:pPr>
      <w:r>
        <w:t>Arithmetic Expression Evaluator</w:t>
      </w:r>
    </w:p>
    <w:p w:rsidRPr="00C26778" w:rsidR="00E918C5" w:rsidRDefault="00000000" w14:paraId="741C5D4F" w14:textId="77777777">
      <w:pPr>
        <w:pStyle w:val="Title"/>
        <w:jc w:val="right"/>
      </w:pPr>
      <w:r>
        <w:fldChar w:fldCharType="begin"/>
      </w:r>
      <w:r>
        <w:instrText>TITLE  \* MERGEFORMAT</w:instrText>
      </w:r>
      <w:r>
        <w:fldChar w:fldCharType="separate"/>
      </w:r>
      <w:r w:rsidR="002423F0">
        <w:t>Software Development Plan</w:t>
      </w:r>
      <w:r>
        <w:fldChar w:fldCharType="end"/>
      </w:r>
    </w:p>
    <w:p w:rsidRPr="00C26778" w:rsidR="00E918C5" w:rsidP="002A67D1" w:rsidRDefault="00E918C5" w14:paraId="7F349748" w14:textId="76783F96">
      <w:pPr>
        <w:pStyle w:val="Title"/>
        <w:jc w:val="right"/>
        <w:rPr>
          <w:sz w:val="28"/>
        </w:rPr>
      </w:pPr>
      <w:r w:rsidRPr="00C26778">
        <w:rPr>
          <w:sz w:val="28"/>
        </w:rPr>
        <w:t>Version &lt;1.</w:t>
      </w:r>
      <w:r w:rsidR="003A149B">
        <w:rPr>
          <w:sz w:val="28"/>
        </w:rPr>
        <w:t>6</w:t>
      </w:r>
      <w:r w:rsidRPr="00C26778">
        <w:rPr>
          <w:sz w:val="28"/>
        </w:rPr>
        <w:t>&gt;</w:t>
      </w:r>
    </w:p>
    <w:p w:rsidRPr="00C26778" w:rsidR="00E918C5" w:rsidRDefault="00E918C5" w14:paraId="1F9CA177" w14:textId="77777777">
      <w:pPr>
        <w:pStyle w:val="Title"/>
        <w:rPr>
          <w:sz w:val="28"/>
        </w:rPr>
      </w:pPr>
    </w:p>
    <w:p w:rsidRPr="00C26778" w:rsidR="00E918C5" w:rsidRDefault="00E918C5" w14:paraId="56EB12E4" w14:textId="77777777"/>
    <w:p w:rsidRPr="00C26778" w:rsidR="00E918C5" w:rsidRDefault="00E918C5" w14:paraId="19DFE3D3" w14:textId="77777777">
      <w:pPr>
        <w:pStyle w:val="BodyText"/>
      </w:pPr>
    </w:p>
    <w:p w:rsidRPr="00C26778" w:rsidR="00E918C5" w:rsidRDefault="00E918C5" w14:paraId="3D33DB69" w14:textId="77777777">
      <w:pPr>
        <w:sectPr w:rsidRPr="00C26778" w:rsidR="00E918C5">
          <w:headerReference w:type="default" r:id="rId7"/>
          <w:footerReference w:type="even" r:id="rId8"/>
          <w:footerReference w:type="default" r:id="rId9"/>
          <w:pgSz w:w="12240" w:h="15840" w:orient="portrait" w:code="1"/>
          <w:pgMar w:top="1440" w:right="1440" w:bottom="1440" w:left="1440" w:header="720" w:footer="720" w:gutter="0"/>
          <w:cols w:space="720"/>
          <w:vAlign w:val="center"/>
        </w:sectPr>
      </w:pPr>
    </w:p>
    <w:p w:rsidRPr="00C26778" w:rsidR="00E918C5" w:rsidRDefault="00E918C5" w14:paraId="0975291C" w14:textId="77777777">
      <w:pPr>
        <w:pStyle w:val="Title"/>
      </w:pPr>
      <w:r w:rsidRPr="00C26778">
        <w:t>Revision History</w:t>
      </w:r>
    </w:p>
    <w:tbl>
      <w:tblPr>
        <w:tblW w:w="959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25"/>
        <w:gridCol w:w="1162"/>
        <w:gridCol w:w="3779"/>
        <w:gridCol w:w="2325"/>
      </w:tblGrid>
      <w:tr w:rsidRPr="00C26778" w:rsidR="00E918C5" w:rsidTr="645A05EF" w14:paraId="533B8207" w14:textId="77777777">
        <w:trPr>
          <w:trHeight w:val="480"/>
        </w:trPr>
        <w:tc>
          <w:tcPr>
            <w:tcW w:w="2325" w:type="dxa"/>
          </w:tcPr>
          <w:p w:rsidRPr="00C26778" w:rsidR="00E918C5" w:rsidRDefault="00E918C5" w14:paraId="6EB6C21A" w14:textId="77777777">
            <w:pPr>
              <w:pStyle w:val="Tabletext"/>
              <w:jc w:val="center"/>
              <w:rPr>
                <w:b/>
              </w:rPr>
            </w:pPr>
            <w:r w:rsidRPr="00C26778">
              <w:rPr>
                <w:b/>
              </w:rPr>
              <w:t>Date</w:t>
            </w:r>
          </w:p>
        </w:tc>
        <w:tc>
          <w:tcPr>
            <w:tcW w:w="1162" w:type="dxa"/>
          </w:tcPr>
          <w:p w:rsidRPr="00C26778" w:rsidR="00E918C5" w:rsidRDefault="00E918C5" w14:paraId="744162B8" w14:textId="77777777">
            <w:pPr>
              <w:pStyle w:val="Tabletext"/>
              <w:jc w:val="center"/>
              <w:rPr>
                <w:b/>
              </w:rPr>
            </w:pPr>
            <w:r w:rsidRPr="00C26778">
              <w:rPr>
                <w:b/>
              </w:rPr>
              <w:t>Version</w:t>
            </w:r>
          </w:p>
        </w:tc>
        <w:tc>
          <w:tcPr>
            <w:tcW w:w="3779" w:type="dxa"/>
          </w:tcPr>
          <w:p w:rsidRPr="00C26778" w:rsidR="00E918C5" w:rsidRDefault="00E918C5" w14:paraId="0B750FAD" w14:textId="77777777">
            <w:pPr>
              <w:pStyle w:val="Tabletext"/>
              <w:jc w:val="center"/>
              <w:rPr>
                <w:b/>
              </w:rPr>
            </w:pPr>
            <w:r w:rsidRPr="00C26778">
              <w:rPr>
                <w:b/>
              </w:rPr>
              <w:t>Description</w:t>
            </w:r>
          </w:p>
        </w:tc>
        <w:tc>
          <w:tcPr>
            <w:tcW w:w="2325" w:type="dxa"/>
          </w:tcPr>
          <w:p w:rsidRPr="00C26778" w:rsidR="00E918C5" w:rsidRDefault="00E918C5" w14:paraId="24E729CE" w14:textId="77777777">
            <w:pPr>
              <w:pStyle w:val="Tabletext"/>
              <w:jc w:val="center"/>
              <w:rPr>
                <w:b/>
              </w:rPr>
            </w:pPr>
            <w:r w:rsidRPr="00C26778">
              <w:rPr>
                <w:b/>
              </w:rPr>
              <w:t>Author</w:t>
            </w:r>
          </w:p>
        </w:tc>
      </w:tr>
      <w:tr w:rsidRPr="00C26778" w:rsidR="008B7FE6" w:rsidTr="645A05EF" w14:paraId="708789AF" w14:textId="77777777">
        <w:trPr>
          <w:trHeight w:val="480"/>
        </w:trPr>
        <w:tc>
          <w:tcPr>
            <w:tcW w:w="2325" w:type="dxa"/>
          </w:tcPr>
          <w:p w:rsidRPr="00C26778" w:rsidR="008B7FE6" w:rsidP="008B7FE6" w:rsidRDefault="008B7FE6" w14:paraId="2CF8173E" w14:textId="566CA23D">
            <w:pPr>
              <w:pStyle w:val="Tabletext"/>
            </w:pPr>
            <w:r>
              <w:t>09/23/2023</w:t>
            </w:r>
          </w:p>
        </w:tc>
        <w:tc>
          <w:tcPr>
            <w:tcW w:w="1162" w:type="dxa"/>
          </w:tcPr>
          <w:p w:rsidRPr="00C26778" w:rsidR="008B7FE6" w:rsidP="008B7FE6" w:rsidRDefault="008B7FE6" w14:paraId="44A0710D" w14:textId="30112E62">
            <w:pPr>
              <w:pStyle w:val="Tabletext"/>
            </w:pPr>
            <w:r>
              <w:t>1.0</w:t>
            </w:r>
          </w:p>
        </w:tc>
        <w:tc>
          <w:tcPr>
            <w:tcW w:w="3779" w:type="dxa"/>
          </w:tcPr>
          <w:p w:rsidRPr="00C26778" w:rsidR="008B7FE6" w:rsidP="008B7FE6" w:rsidRDefault="008B7FE6" w14:paraId="5A1DDD28" w14:textId="726390B3">
            <w:pPr>
              <w:pStyle w:val="Tabletext"/>
            </w:pPr>
            <w:r>
              <w:t>Updated Project Management Section</w:t>
            </w:r>
          </w:p>
        </w:tc>
        <w:tc>
          <w:tcPr>
            <w:tcW w:w="2325" w:type="dxa"/>
          </w:tcPr>
          <w:p w:rsidRPr="00C26778" w:rsidR="008B7FE6" w:rsidP="008B7FE6" w:rsidRDefault="008B7FE6" w14:paraId="46BA34C7" w14:textId="1F15219C">
            <w:pPr>
              <w:pStyle w:val="Tabletext"/>
            </w:pPr>
            <w:r>
              <w:t>Vivian Lara</w:t>
            </w:r>
          </w:p>
        </w:tc>
      </w:tr>
      <w:tr w:rsidRPr="00C26778" w:rsidR="008B7FE6" w:rsidTr="645A05EF" w14:paraId="5F7CA244" w14:textId="77777777">
        <w:trPr>
          <w:trHeight w:val="480"/>
        </w:trPr>
        <w:tc>
          <w:tcPr>
            <w:tcW w:w="2325" w:type="dxa"/>
          </w:tcPr>
          <w:p w:rsidRPr="00C26778" w:rsidR="008B7FE6" w:rsidP="008B7FE6" w:rsidRDefault="008B7FE6" w14:paraId="1ABA0526" w14:textId="6C339363">
            <w:pPr>
              <w:pStyle w:val="Tabletext"/>
            </w:pPr>
            <w:r>
              <w:t>09/23/2023</w:t>
            </w:r>
          </w:p>
        </w:tc>
        <w:tc>
          <w:tcPr>
            <w:tcW w:w="1162" w:type="dxa"/>
          </w:tcPr>
          <w:p w:rsidRPr="00C26778" w:rsidR="008B7FE6" w:rsidP="008B7FE6" w:rsidRDefault="008B7FE6" w14:paraId="6D643EF8" w14:textId="590086BC">
            <w:pPr>
              <w:pStyle w:val="Tabletext"/>
            </w:pPr>
            <w:r>
              <w:t>1.1</w:t>
            </w:r>
          </w:p>
        </w:tc>
        <w:tc>
          <w:tcPr>
            <w:tcW w:w="3779" w:type="dxa"/>
          </w:tcPr>
          <w:p w:rsidRPr="00C26778" w:rsidR="008B7FE6" w:rsidP="008B7FE6" w:rsidRDefault="008B7FE6" w14:paraId="39D0AAD4" w14:textId="76369969">
            <w:pPr>
              <w:pStyle w:val="Tabletext"/>
              <w:tabs>
                <w:tab w:val="left" w:pos="1173"/>
              </w:tabs>
            </w:pPr>
            <w:r>
              <w:t>Updated Annexes &amp; Introduction Section</w:t>
            </w:r>
          </w:p>
        </w:tc>
        <w:tc>
          <w:tcPr>
            <w:tcW w:w="2325" w:type="dxa"/>
          </w:tcPr>
          <w:p w:rsidRPr="00C26778" w:rsidR="008B7FE6" w:rsidP="008B7FE6" w:rsidRDefault="008B7FE6" w14:paraId="15364EE0" w14:textId="78E38DE6">
            <w:pPr>
              <w:pStyle w:val="Tabletext"/>
            </w:pPr>
            <w:r>
              <w:t>Aryan Kevat</w:t>
            </w:r>
          </w:p>
        </w:tc>
      </w:tr>
      <w:tr w:rsidRPr="00C26778" w:rsidR="008B7FE6" w:rsidTr="645A05EF" w14:paraId="022D5AD8" w14:textId="77777777">
        <w:trPr>
          <w:trHeight w:val="480"/>
        </w:trPr>
        <w:tc>
          <w:tcPr>
            <w:tcW w:w="2325" w:type="dxa"/>
          </w:tcPr>
          <w:p w:rsidR="008B7FE6" w:rsidP="008B7FE6" w:rsidRDefault="008B7FE6" w14:paraId="3816EC8A" w14:textId="238E752C">
            <w:pPr>
              <w:pStyle w:val="Tabletext"/>
            </w:pPr>
            <w:r>
              <w:t>09/23/2023</w:t>
            </w:r>
          </w:p>
        </w:tc>
        <w:tc>
          <w:tcPr>
            <w:tcW w:w="1162" w:type="dxa"/>
          </w:tcPr>
          <w:p w:rsidR="008B7FE6" w:rsidP="008B7FE6" w:rsidRDefault="008B7FE6" w14:paraId="627D3F40" w14:textId="60FE4D02">
            <w:pPr>
              <w:pStyle w:val="Tabletext"/>
            </w:pPr>
            <w:r>
              <w:t>1.2</w:t>
            </w:r>
          </w:p>
        </w:tc>
        <w:tc>
          <w:tcPr>
            <w:tcW w:w="3779" w:type="dxa"/>
          </w:tcPr>
          <w:p w:rsidR="008B7FE6" w:rsidP="008B7FE6" w:rsidRDefault="008B7FE6" w14:paraId="79F06146" w14:textId="4178DD99">
            <w:pPr>
              <w:pStyle w:val="Tabletext"/>
              <w:tabs>
                <w:tab w:val="left" w:pos="1173"/>
              </w:tabs>
            </w:pPr>
            <w:r>
              <w:t>Updated Introduction</w:t>
            </w:r>
          </w:p>
        </w:tc>
        <w:tc>
          <w:tcPr>
            <w:tcW w:w="2325" w:type="dxa"/>
          </w:tcPr>
          <w:p w:rsidR="008B7FE6" w:rsidP="008B7FE6" w:rsidRDefault="008B7FE6" w14:paraId="15D0B145" w14:textId="115AD4ED">
            <w:pPr>
              <w:pStyle w:val="Tabletext"/>
            </w:pPr>
            <w:r>
              <w:t>Elizabeth Channel</w:t>
            </w:r>
          </w:p>
        </w:tc>
      </w:tr>
      <w:tr w:rsidRPr="00C26778" w:rsidR="008B7FE6" w:rsidTr="645A05EF" w14:paraId="291E9C82" w14:textId="77777777">
        <w:trPr>
          <w:trHeight w:val="480"/>
        </w:trPr>
        <w:tc>
          <w:tcPr>
            <w:tcW w:w="2325" w:type="dxa"/>
          </w:tcPr>
          <w:p w:rsidR="008B7FE6" w:rsidP="008B7FE6" w:rsidRDefault="00D84648" w14:paraId="2102BB7B" w14:textId="6092FD9C">
            <w:pPr>
              <w:pStyle w:val="Tabletext"/>
            </w:pPr>
            <w:r>
              <w:t>09/24/2023</w:t>
            </w:r>
          </w:p>
        </w:tc>
        <w:tc>
          <w:tcPr>
            <w:tcW w:w="1162" w:type="dxa"/>
          </w:tcPr>
          <w:p w:rsidR="008B7FE6" w:rsidP="008B7FE6" w:rsidRDefault="00D84648" w14:paraId="00DF1B35" w14:textId="0F8C90BE">
            <w:pPr>
              <w:pStyle w:val="Tabletext"/>
            </w:pPr>
            <w:r>
              <w:t>1.3</w:t>
            </w:r>
          </w:p>
        </w:tc>
        <w:tc>
          <w:tcPr>
            <w:tcW w:w="3779" w:type="dxa"/>
          </w:tcPr>
          <w:p w:rsidR="008B7FE6" w:rsidP="008B7FE6" w:rsidRDefault="00D84648" w14:paraId="0A23693E" w14:textId="1920DFDB">
            <w:pPr>
              <w:pStyle w:val="Tabletext"/>
              <w:tabs>
                <w:tab w:val="left" w:pos="1173"/>
              </w:tabs>
            </w:pPr>
            <w:r>
              <w:t>Updated Management Process</w:t>
            </w:r>
          </w:p>
        </w:tc>
        <w:tc>
          <w:tcPr>
            <w:tcW w:w="2325" w:type="dxa"/>
          </w:tcPr>
          <w:p w:rsidR="008B7FE6" w:rsidP="008B7FE6" w:rsidRDefault="00D84648" w14:paraId="0B8930B7" w14:textId="02808542">
            <w:pPr>
              <w:pStyle w:val="Tabletext"/>
            </w:pPr>
            <w:r>
              <w:t>Chris Cooper</w:t>
            </w:r>
          </w:p>
        </w:tc>
      </w:tr>
      <w:tr w:rsidRPr="00C26778" w:rsidR="008B7FE6" w:rsidTr="645A05EF" w14:paraId="4CCDEDA6" w14:textId="77777777">
        <w:trPr>
          <w:trHeight w:val="480"/>
        </w:trPr>
        <w:tc>
          <w:tcPr>
            <w:tcW w:w="2325" w:type="dxa"/>
          </w:tcPr>
          <w:p w:rsidR="008B7FE6" w:rsidP="008B7FE6" w:rsidRDefault="00A960AB" w14:paraId="1666F604" w14:textId="76DAC7F9">
            <w:pPr>
              <w:pStyle w:val="Tabletext"/>
            </w:pPr>
            <w:r>
              <w:t>0</w:t>
            </w:r>
            <w:r w:rsidR="002A67D1">
              <w:t>9/24/2023</w:t>
            </w:r>
          </w:p>
        </w:tc>
        <w:tc>
          <w:tcPr>
            <w:tcW w:w="1162" w:type="dxa"/>
          </w:tcPr>
          <w:p w:rsidR="008B7FE6" w:rsidP="008B7FE6" w:rsidRDefault="002A67D1" w14:paraId="06F8BDED" w14:textId="6EEE6E80">
            <w:pPr>
              <w:pStyle w:val="Tabletext"/>
            </w:pPr>
            <w:r>
              <w:t>1.4</w:t>
            </w:r>
          </w:p>
        </w:tc>
        <w:tc>
          <w:tcPr>
            <w:tcW w:w="3779" w:type="dxa"/>
          </w:tcPr>
          <w:p w:rsidR="008B7FE6" w:rsidP="008B7FE6" w:rsidRDefault="002A67D1" w14:paraId="0F9AED5A" w14:textId="5D4B05DE">
            <w:pPr>
              <w:pStyle w:val="Tabletext"/>
              <w:tabs>
                <w:tab w:val="left" w:pos="1173"/>
              </w:tabs>
            </w:pPr>
            <w:r>
              <w:t>Updated Management Process</w:t>
            </w:r>
          </w:p>
        </w:tc>
        <w:tc>
          <w:tcPr>
            <w:tcW w:w="2325" w:type="dxa"/>
          </w:tcPr>
          <w:p w:rsidR="008B7FE6" w:rsidP="008B7FE6" w:rsidRDefault="002A67D1" w14:paraId="45905306" w14:textId="254609FF">
            <w:pPr>
              <w:pStyle w:val="Tabletext"/>
            </w:pPr>
            <w:r>
              <w:t>Jeff Burns</w:t>
            </w:r>
          </w:p>
        </w:tc>
      </w:tr>
      <w:tr w:rsidRPr="00C26778" w:rsidR="00A960AB" w:rsidTr="645A05EF" w14:paraId="25CD8844" w14:textId="77777777">
        <w:trPr>
          <w:trHeight w:val="480"/>
        </w:trPr>
        <w:tc>
          <w:tcPr>
            <w:tcW w:w="2325" w:type="dxa"/>
          </w:tcPr>
          <w:p w:rsidR="00A960AB" w:rsidP="008B7FE6" w:rsidRDefault="00A960AB" w14:paraId="71DA9ED1" w14:textId="739D7463">
            <w:pPr>
              <w:pStyle w:val="Tabletext"/>
            </w:pPr>
            <w:r>
              <w:t>09/24/2023</w:t>
            </w:r>
          </w:p>
        </w:tc>
        <w:tc>
          <w:tcPr>
            <w:tcW w:w="1162" w:type="dxa"/>
          </w:tcPr>
          <w:p w:rsidR="00A960AB" w:rsidP="008B7FE6" w:rsidRDefault="00A960AB" w14:paraId="6B0BB6B4" w14:textId="29ECCC6F">
            <w:pPr>
              <w:pStyle w:val="Tabletext"/>
            </w:pPr>
            <w:r>
              <w:t>1.5</w:t>
            </w:r>
          </w:p>
        </w:tc>
        <w:tc>
          <w:tcPr>
            <w:tcW w:w="3779" w:type="dxa"/>
          </w:tcPr>
          <w:p w:rsidR="00A960AB" w:rsidP="008B7FE6" w:rsidRDefault="00A960AB" w14:paraId="3B6CFE1E" w14:textId="233D9663">
            <w:pPr>
              <w:pStyle w:val="Tabletext"/>
              <w:tabs>
                <w:tab w:val="left" w:pos="1173"/>
              </w:tabs>
            </w:pPr>
            <w:r>
              <w:t>Updated Project Overview</w:t>
            </w:r>
          </w:p>
        </w:tc>
        <w:tc>
          <w:tcPr>
            <w:tcW w:w="2325" w:type="dxa"/>
          </w:tcPr>
          <w:p w:rsidR="00A960AB" w:rsidP="008B7FE6" w:rsidRDefault="00A960AB" w14:paraId="5F5D9FEF" w14:textId="1C940D9C">
            <w:pPr>
              <w:pStyle w:val="Tabletext"/>
            </w:pPr>
            <w:r>
              <w:t>Ashley Vierling</w:t>
            </w:r>
          </w:p>
        </w:tc>
      </w:tr>
      <w:tr w:rsidR="645A05EF" w:rsidTr="645A05EF" w14:paraId="72036A37" w14:textId="77777777">
        <w:trPr>
          <w:trHeight w:val="480"/>
        </w:trPr>
        <w:tc>
          <w:tcPr>
            <w:tcW w:w="2325" w:type="dxa"/>
          </w:tcPr>
          <w:p w:rsidR="41C347DF" w:rsidP="645A05EF" w:rsidRDefault="41C347DF" w14:paraId="4A995571" w14:textId="4EAE1DB6">
            <w:pPr>
              <w:pStyle w:val="Tabletext"/>
            </w:pPr>
            <w:r>
              <w:t>09/24/2023</w:t>
            </w:r>
          </w:p>
        </w:tc>
        <w:tc>
          <w:tcPr>
            <w:tcW w:w="1162" w:type="dxa"/>
          </w:tcPr>
          <w:p w:rsidR="41C347DF" w:rsidP="645A05EF" w:rsidRDefault="41C347DF" w14:paraId="5BECC1D1" w14:textId="68EDCA62">
            <w:pPr>
              <w:pStyle w:val="Tabletext"/>
            </w:pPr>
            <w:r>
              <w:t>1.6</w:t>
            </w:r>
          </w:p>
        </w:tc>
        <w:tc>
          <w:tcPr>
            <w:tcW w:w="3779" w:type="dxa"/>
          </w:tcPr>
          <w:p w:rsidR="41C347DF" w:rsidP="645A05EF" w:rsidRDefault="41C347DF" w14:paraId="4A04FAE8" w14:textId="055F2D66">
            <w:pPr>
              <w:pStyle w:val="Tabletext"/>
            </w:pPr>
            <w:r>
              <w:t>Updated References &amp; Glossary</w:t>
            </w:r>
          </w:p>
        </w:tc>
        <w:tc>
          <w:tcPr>
            <w:tcW w:w="2325" w:type="dxa"/>
          </w:tcPr>
          <w:p w:rsidR="41C347DF" w:rsidP="645A05EF" w:rsidRDefault="41C347DF" w14:paraId="7068CAB6" w14:textId="55072D40">
            <w:pPr>
              <w:pStyle w:val="Tabletext"/>
            </w:pPr>
            <w:r>
              <w:t>Aryan Kevat</w:t>
            </w:r>
          </w:p>
        </w:tc>
      </w:tr>
    </w:tbl>
    <w:p w:rsidRPr="00C26778" w:rsidR="00E918C5" w:rsidRDefault="00E918C5" w14:paraId="17BD3E19" w14:textId="77777777"/>
    <w:p w:rsidRPr="00C26778" w:rsidR="00E918C5" w:rsidRDefault="00E918C5" w14:paraId="52040BF7" w14:textId="77777777">
      <w:pPr>
        <w:pStyle w:val="Title"/>
      </w:pPr>
      <w:r w:rsidRPr="00C26778">
        <w:br w:type="page"/>
      </w:r>
    </w:p>
    <w:p w:rsidRPr="00C26778" w:rsidR="00E918C5" w:rsidRDefault="00E918C5" w14:paraId="004BD621" w14:textId="77777777">
      <w:pPr>
        <w:pStyle w:val="Title"/>
      </w:pPr>
      <w:r w:rsidRPr="00C26778">
        <w:t>Table of Contents</w:t>
      </w:r>
    </w:p>
    <w:p w:rsidRPr="00C26778" w:rsidR="00E918C5" w:rsidRDefault="00E918C5" w14:paraId="786269D4" w14:textId="77777777"/>
    <w:p w:rsidRPr="00C26778" w:rsidR="00E918C5" w:rsidRDefault="00E918C5" w14:paraId="7282F2E9" w14:textId="77777777"/>
    <w:p w:rsidR="00B31281" w:rsidRDefault="00E918C5" w14:paraId="435151F1" w14:textId="32CCFB2A">
      <w:pPr>
        <w:pStyle w:val="TOC1"/>
        <w:tabs>
          <w:tab w:val="left" w:pos="400"/>
          <w:tab w:val="right" w:leader="dot" w:pos="9350"/>
        </w:tabs>
        <w:rPr>
          <w:rFonts w:asciiTheme="minorHAnsi" w:hAnsiTheme="minorHAnsi" w:eastAsiaTheme="minorEastAsia" w:cstheme="minorBidi"/>
          <w:b w:val="0"/>
          <w:bCs w:val="0"/>
          <w:noProof/>
          <w:kern w:val="2"/>
          <w:sz w:val="22"/>
          <w:szCs w:val="22"/>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history="1" w:anchor="_Toc146486050">
        <w:r w:rsidRPr="00860ECA" w:rsidR="00B31281">
          <w:rPr>
            <w:rStyle w:val="Hyperlink"/>
            <w:noProof/>
          </w:rPr>
          <w:t>1.</w:t>
        </w:r>
        <w:r w:rsidR="00B31281">
          <w:rPr>
            <w:rFonts w:asciiTheme="minorHAnsi" w:hAnsiTheme="minorHAnsi" w:eastAsiaTheme="minorEastAsia" w:cstheme="minorBidi"/>
            <w:b w:val="0"/>
            <w:bCs w:val="0"/>
            <w:noProof/>
            <w:kern w:val="2"/>
            <w:sz w:val="22"/>
            <w:szCs w:val="22"/>
            <w14:ligatures w14:val="standardContextual"/>
          </w:rPr>
          <w:tab/>
        </w:r>
        <w:r w:rsidRPr="00860ECA" w:rsidR="00B31281">
          <w:rPr>
            <w:rStyle w:val="Hyperlink"/>
            <w:noProof/>
          </w:rPr>
          <w:t>Introduction</w:t>
        </w:r>
        <w:r w:rsidR="00B31281">
          <w:rPr>
            <w:noProof/>
            <w:webHidden/>
          </w:rPr>
          <w:tab/>
        </w:r>
        <w:r w:rsidR="00B31281">
          <w:rPr>
            <w:noProof/>
            <w:webHidden/>
          </w:rPr>
          <w:fldChar w:fldCharType="begin"/>
        </w:r>
        <w:r w:rsidR="00B31281">
          <w:rPr>
            <w:noProof/>
            <w:webHidden/>
          </w:rPr>
          <w:instrText xml:space="preserve"> PAGEREF _Toc146486050 \h </w:instrText>
        </w:r>
        <w:r w:rsidR="00B31281">
          <w:rPr>
            <w:noProof/>
            <w:webHidden/>
          </w:rPr>
        </w:r>
        <w:r w:rsidR="00B31281">
          <w:rPr>
            <w:noProof/>
            <w:webHidden/>
          </w:rPr>
          <w:fldChar w:fldCharType="separate"/>
        </w:r>
        <w:r w:rsidR="00B31281">
          <w:rPr>
            <w:noProof/>
            <w:webHidden/>
          </w:rPr>
          <w:t>4</w:t>
        </w:r>
        <w:r w:rsidR="00B31281">
          <w:rPr>
            <w:noProof/>
            <w:webHidden/>
          </w:rPr>
          <w:fldChar w:fldCharType="end"/>
        </w:r>
      </w:hyperlink>
    </w:p>
    <w:p w:rsidR="00B31281" w:rsidRDefault="00B31281" w14:paraId="21C15568" w14:textId="1BA33F17">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51">
        <w:r w:rsidRPr="00860ECA">
          <w:rPr>
            <w:rStyle w:val="Hyperlink"/>
            <w:noProof/>
          </w:rPr>
          <w:t>1.1</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Purpose</w:t>
        </w:r>
        <w:r>
          <w:rPr>
            <w:noProof/>
            <w:webHidden/>
          </w:rPr>
          <w:tab/>
        </w:r>
        <w:r>
          <w:rPr>
            <w:noProof/>
            <w:webHidden/>
          </w:rPr>
          <w:fldChar w:fldCharType="begin"/>
        </w:r>
        <w:r>
          <w:rPr>
            <w:noProof/>
            <w:webHidden/>
          </w:rPr>
          <w:instrText xml:space="preserve"> PAGEREF _Toc146486051 \h </w:instrText>
        </w:r>
        <w:r>
          <w:rPr>
            <w:noProof/>
            <w:webHidden/>
          </w:rPr>
        </w:r>
        <w:r>
          <w:rPr>
            <w:noProof/>
            <w:webHidden/>
          </w:rPr>
          <w:fldChar w:fldCharType="separate"/>
        </w:r>
        <w:r>
          <w:rPr>
            <w:noProof/>
            <w:webHidden/>
          </w:rPr>
          <w:t>4</w:t>
        </w:r>
        <w:r>
          <w:rPr>
            <w:noProof/>
            <w:webHidden/>
          </w:rPr>
          <w:fldChar w:fldCharType="end"/>
        </w:r>
      </w:hyperlink>
    </w:p>
    <w:p w:rsidR="00B31281" w:rsidRDefault="00B31281" w14:paraId="10F63BDE" w14:textId="48CD040B">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52">
        <w:r w:rsidRPr="00860ECA">
          <w:rPr>
            <w:rStyle w:val="Hyperlink"/>
            <w:noProof/>
          </w:rPr>
          <w:t>1.2</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Scope</w:t>
        </w:r>
        <w:r>
          <w:rPr>
            <w:noProof/>
            <w:webHidden/>
          </w:rPr>
          <w:tab/>
        </w:r>
        <w:r>
          <w:rPr>
            <w:noProof/>
            <w:webHidden/>
          </w:rPr>
          <w:fldChar w:fldCharType="begin"/>
        </w:r>
        <w:r>
          <w:rPr>
            <w:noProof/>
            <w:webHidden/>
          </w:rPr>
          <w:instrText xml:space="preserve"> PAGEREF _Toc146486052 \h </w:instrText>
        </w:r>
        <w:r>
          <w:rPr>
            <w:noProof/>
            <w:webHidden/>
          </w:rPr>
        </w:r>
        <w:r>
          <w:rPr>
            <w:noProof/>
            <w:webHidden/>
          </w:rPr>
          <w:fldChar w:fldCharType="separate"/>
        </w:r>
        <w:r>
          <w:rPr>
            <w:noProof/>
            <w:webHidden/>
          </w:rPr>
          <w:t>4</w:t>
        </w:r>
        <w:r>
          <w:rPr>
            <w:noProof/>
            <w:webHidden/>
          </w:rPr>
          <w:fldChar w:fldCharType="end"/>
        </w:r>
      </w:hyperlink>
    </w:p>
    <w:p w:rsidR="00B31281" w:rsidRDefault="00B31281" w14:paraId="51637942" w14:textId="5047B39B">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53">
        <w:r w:rsidRPr="00860ECA">
          <w:rPr>
            <w:rStyle w:val="Hyperlink"/>
            <w:noProof/>
          </w:rPr>
          <w:t>1.3</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Definitions, Acronyms, and Abbreviations</w:t>
        </w:r>
        <w:r>
          <w:rPr>
            <w:noProof/>
            <w:webHidden/>
          </w:rPr>
          <w:tab/>
        </w:r>
        <w:r>
          <w:rPr>
            <w:noProof/>
            <w:webHidden/>
          </w:rPr>
          <w:fldChar w:fldCharType="begin"/>
        </w:r>
        <w:r>
          <w:rPr>
            <w:noProof/>
            <w:webHidden/>
          </w:rPr>
          <w:instrText xml:space="preserve"> PAGEREF _Toc146486053 \h </w:instrText>
        </w:r>
        <w:r>
          <w:rPr>
            <w:noProof/>
            <w:webHidden/>
          </w:rPr>
        </w:r>
        <w:r>
          <w:rPr>
            <w:noProof/>
            <w:webHidden/>
          </w:rPr>
          <w:fldChar w:fldCharType="separate"/>
        </w:r>
        <w:r>
          <w:rPr>
            <w:noProof/>
            <w:webHidden/>
          </w:rPr>
          <w:t>4</w:t>
        </w:r>
        <w:r>
          <w:rPr>
            <w:noProof/>
            <w:webHidden/>
          </w:rPr>
          <w:fldChar w:fldCharType="end"/>
        </w:r>
      </w:hyperlink>
    </w:p>
    <w:p w:rsidR="00B31281" w:rsidRDefault="00B31281" w14:paraId="702FA8FF" w14:textId="01731222">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54">
        <w:r w:rsidRPr="00860ECA">
          <w:rPr>
            <w:rStyle w:val="Hyperlink"/>
            <w:noProof/>
          </w:rPr>
          <w:t>1.4</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References</w:t>
        </w:r>
        <w:r>
          <w:rPr>
            <w:noProof/>
            <w:webHidden/>
          </w:rPr>
          <w:tab/>
        </w:r>
        <w:r>
          <w:rPr>
            <w:noProof/>
            <w:webHidden/>
          </w:rPr>
          <w:fldChar w:fldCharType="begin"/>
        </w:r>
        <w:r>
          <w:rPr>
            <w:noProof/>
            <w:webHidden/>
          </w:rPr>
          <w:instrText xml:space="preserve"> PAGEREF _Toc146486054 \h </w:instrText>
        </w:r>
        <w:r>
          <w:rPr>
            <w:noProof/>
            <w:webHidden/>
          </w:rPr>
        </w:r>
        <w:r>
          <w:rPr>
            <w:noProof/>
            <w:webHidden/>
          </w:rPr>
          <w:fldChar w:fldCharType="separate"/>
        </w:r>
        <w:r>
          <w:rPr>
            <w:noProof/>
            <w:webHidden/>
          </w:rPr>
          <w:t>4</w:t>
        </w:r>
        <w:r>
          <w:rPr>
            <w:noProof/>
            <w:webHidden/>
          </w:rPr>
          <w:fldChar w:fldCharType="end"/>
        </w:r>
      </w:hyperlink>
    </w:p>
    <w:p w:rsidR="00B31281" w:rsidRDefault="00B31281" w14:paraId="6F733E89" w14:textId="2510EADB">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55">
        <w:r w:rsidRPr="00860ECA">
          <w:rPr>
            <w:rStyle w:val="Hyperlink"/>
            <w:noProof/>
          </w:rPr>
          <w:t>1.5</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Overview</w:t>
        </w:r>
        <w:r>
          <w:rPr>
            <w:noProof/>
            <w:webHidden/>
          </w:rPr>
          <w:tab/>
        </w:r>
        <w:r>
          <w:rPr>
            <w:noProof/>
            <w:webHidden/>
          </w:rPr>
          <w:fldChar w:fldCharType="begin"/>
        </w:r>
        <w:r>
          <w:rPr>
            <w:noProof/>
            <w:webHidden/>
          </w:rPr>
          <w:instrText xml:space="preserve"> PAGEREF _Toc146486055 \h </w:instrText>
        </w:r>
        <w:r>
          <w:rPr>
            <w:noProof/>
            <w:webHidden/>
          </w:rPr>
        </w:r>
        <w:r>
          <w:rPr>
            <w:noProof/>
            <w:webHidden/>
          </w:rPr>
          <w:fldChar w:fldCharType="separate"/>
        </w:r>
        <w:r>
          <w:rPr>
            <w:noProof/>
            <w:webHidden/>
          </w:rPr>
          <w:t>4</w:t>
        </w:r>
        <w:r>
          <w:rPr>
            <w:noProof/>
            <w:webHidden/>
          </w:rPr>
          <w:fldChar w:fldCharType="end"/>
        </w:r>
      </w:hyperlink>
    </w:p>
    <w:p w:rsidR="00B31281" w:rsidRDefault="00B31281" w14:paraId="3333105F" w14:textId="66E6B7E9">
      <w:pPr>
        <w:pStyle w:val="TOC1"/>
        <w:tabs>
          <w:tab w:val="left" w:pos="400"/>
          <w:tab w:val="right" w:leader="dot" w:pos="9350"/>
        </w:tabs>
        <w:rPr>
          <w:rFonts w:asciiTheme="minorHAnsi" w:hAnsiTheme="minorHAnsi" w:eastAsiaTheme="minorEastAsia" w:cstheme="minorBidi"/>
          <w:b w:val="0"/>
          <w:bCs w:val="0"/>
          <w:noProof/>
          <w:kern w:val="2"/>
          <w:sz w:val="22"/>
          <w:szCs w:val="22"/>
          <w14:ligatures w14:val="standardContextual"/>
        </w:rPr>
      </w:pPr>
      <w:hyperlink w:history="1" w:anchor="_Toc146486056">
        <w:r w:rsidRPr="00860ECA">
          <w:rPr>
            <w:rStyle w:val="Hyperlink"/>
            <w:noProof/>
          </w:rPr>
          <w:t>2.</w:t>
        </w:r>
        <w:r>
          <w:rPr>
            <w:rFonts w:asciiTheme="minorHAnsi" w:hAnsiTheme="minorHAnsi" w:eastAsiaTheme="minorEastAsia" w:cstheme="minorBidi"/>
            <w:b w:val="0"/>
            <w:bCs w:val="0"/>
            <w:noProof/>
            <w:kern w:val="2"/>
            <w:sz w:val="22"/>
            <w:szCs w:val="22"/>
            <w14:ligatures w14:val="standardContextual"/>
          </w:rPr>
          <w:tab/>
        </w:r>
        <w:r w:rsidRPr="00860ECA">
          <w:rPr>
            <w:rStyle w:val="Hyperlink"/>
            <w:noProof/>
          </w:rPr>
          <w:t>Project Overview</w:t>
        </w:r>
        <w:r>
          <w:rPr>
            <w:noProof/>
            <w:webHidden/>
          </w:rPr>
          <w:tab/>
        </w:r>
        <w:r>
          <w:rPr>
            <w:noProof/>
            <w:webHidden/>
          </w:rPr>
          <w:fldChar w:fldCharType="begin"/>
        </w:r>
        <w:r>
          <w:rPr>
            <w:noProof/>
            <w:webHidden/>
          </w:rPr>
          <w:instrText xml:space="preserve"> PAGEREF _Toc146486056 \h </w:instrText>
        </w:r>
        <w:r>
          <w:rPr>
            <w:noProof/>
            <w:webHidden/>
          </w:rPr>
        </w:r>
        <w:r>
          <w:rPr>
            <w:noProof/>
            <w:webHidden/>
          </w:rPr>
          <w:fldChar w:fldCharType="separate"/>
        </w:r>
        <w:r>
          <w:rPr>
            <w:noProof/>
            <w:webHidden/>
          </w:rPr>
          <w:t>5</w:t>
        </w:r>
        <w:r>
          <w:rPr>
            <w:noProof/>
            <w:webHidden/>
          </w:rPr>
          <w:fldChar w:fldCharType="end"/>
        </w:r>
      </w:hyperlink>
    </w:p>
    <w:p w:rsidR="00B31281" w:rsidRDefault="00B31281" w14:paraId="4907D711" w14:textId="3408540C">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57">
        <w:r w:rsidRPr="00860ECA">
          <w:rPr>
            <w:rStyle w:val="Hyperlink"/>
            <w:noProof/>
          </w:rPr>
          <w:t>2.1</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Project Purpose, Scope, and Objectives</w:t>
        </w:r>
        <w:r>
          <w:rPr>
            <w:noProof/>
            <w:webHidden/>
          </w:rPr>
          <w:tab/>
        </w:r>
        <w:r>
          <w:rPr>
            <w:noProof/>
            <w:webHidden/>
          </w:rPr>
          <w:fldChar w:fldCharType="begin"/>
        </w:r>
        <w:r>
          <w:rPr>
            <w:noProof/>
            <w:webHidden/>
          </w:rPr>
          <w:instrText xml:space="preserve"> PAGEREF _Toc146486057 \h </w:instrText>
        </w:r>
        <w:r>
          <w:rPr>
            <w:noProof/>
            <w:webHidden/>
          </w:rPr>
        </w:r>
        <w:r>
          <w:rPr>
            <w:noProof/>
            <w:webHidden/>
          </w:rPr>
          <w:fldChar w:fldCharType="separate"/>
        </w:r>
        <w:r>
          <w:rPr>
            <w:noProof/>
            <w:webHidden/>
          </w:rPr>
          <w:t>5</w:t>
        </w:r>
        <w:r>
          <w:rPr>
            <w:noProof/>
            <w:webHidden/>
          </w:rPr>
          <w:fldChar w:fldCharType="end"/>
        </w:r>
      </w:hyperlink>
    </w:p>
    <w:p w:rsidR="00B31281" w:rsidRDefault="00B31281" w14:paraId="4CD276C0" w14:textId="6F2906D8">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58">
        <w:r w:rsidRPr="00860ECA">
          <w:rPr>
            <w:rStyle w:val="Hyperlink"/>
            <w:noProof/>
          </w:rPr>
          <w:t>2.2</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Assumptions and Constraints</w:t>
        </w:r>
        <w:r>
          <w:rPr>
            <w:noProof/>
            <w:webHidden/>
          </w:rPr>
          <w:tab/>
        </w:r>
        <w:r>
          <w:rPr>
            <w:noProof/>
            <w:webHidden/>
          </w:rPr>
          <w:fldChar w:fldCharType="begin"/>
        </w:r>
        <w:r>
          <w:rPr>
            <w:noProof/>
            <w:webHidden/>
          </w:rPr>
          <w:instrText xml:space="preserve"> PAGEREF _Toc146486058 \h </w:instrText>
        </w:r>
        <w:r>
          <w:rPr>
            <w:noProof/>
            <w:webHidden/>
          </w:rPr>
        </w:r>
        <w:r>
          <w:rPr>
            <w:noProof/>
            <w:webHidden/>
          </w:rPr>
          <w:fldChar w:fldCharType="separate"/>
        </w:r>
        <w:r>
          <w:rPr>
            <w:noProof/>
            <w:webHidden/>
          </w:rPr>
          <w:t>5</w:t>
        </w:r>
        <w:r>
          <w:rPr>
            <w:noProof/>
            <w:webHidden/>
          </w:rPr>
          <w:fldChar w:fldCharType="end"/>
        </w:r>
      </w:hyperlink>
    </w:p>
    <w:p w:rsidR="00B31281" w:rsidRDefault="00B31281" w14:paraId="412279D8" w14:textId="179FE38E">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59">
        <w:r w:rsidRPr="00860ECA">
          <w:rPr>
            <w:rStyle w:val="Hyperlink"/>
            <w:noProof/>
          </w:rPr>
          <w:t>2.3</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Project Deliverables</w:t>
        </w:r>
        <w:r>
          <w:rPr>
            <w:noProof/>
            <w:webHidden/>
          </w:rPr>
          <w:tab/>
        </w:r>
        <w:r>
          <w:rPr>
            <w:noProof/>
            <w:webHidden/>
          </w:rPr>
          <w:fldChar w:fldCharType="begin"/>
        </w:r>
        <w:r>
          <w:rPr>
            <w:noProof/>
            <w:webHidden/>
          </w:rPr>
          <w:instrText xml:space="preserve"> PAGEREF _Toc146486059 \h </w:instrText>
        </w:r>
        <w:r>
          <w:rPr>
            <w:noProof/>
            <w:webHidden/>
          </w:rPr>
        </w:r>
        <w:r>
          <w:rPr>
            <w:noProof/>
            <w:webHidden/>
          </w:rPr>
          <w:fldChar w:fldCharType="separate"/>
        </w:r>
        <w:r>
          <w:rPr>
            <w:noProof/>
            <w:webHidden/>
          </w:rPr>
          <w:t>5</w:t>
        </w:r>
        <w:r>
          <w:rPr>
            <w:noProof/>
            <w:webHidden/>
          </w:rPr>
          <w:fldChar w:fldCharType="end"/>
        </w:r>
      </w:hyperlink>
    </w:p>
    <w:p w:rsidR="00B31281" w:rsidRDefault="00B31281" w14:paraId="62A921FE" w14:textId="066BAC99">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60">
        <w:r w:rsidRPr="00860ECA">
          <w:rPr>
            <w:rStyle w:val="Hyperlink"/>
            <w:noProof/>
          </w:rPr>
          <w:t>2.4</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Evolution of the Software Development Plan</w:t>
        </w:r>
        <w:r>
          <w:rPr>
            <w:noProof/>
            <w:webHidden/>
          </w:rPr>
          <w:tab/>
        </w:r>
        <w:r>
          <w:rPr>
            <w:noProof/>
            <w:webHidden/>
          </w:rPr>
          <w:fldChar w:fldCharType="begin"/>
        </w:r>
        <w:r>
          <w:rPr>
            <w:noProof/>
            <w:webHidden/>
          </w:rPr>
          <w:instrText xml:space="preserve"> PAGEREF _Toc146486060 \h </w:instrText>
        </w:r>
        <w:r>
          <w:rPr>
            <w:noProof/>
            <w:webHidden/>
          </w:rPr>
        </w:r>
        <w:r>
          <w:rPr>
            <w:noProof/>
            <w:webHidden/>
          </w:rPr>
          <w:fldChar w:fldCharType="separate"/>
        </w:r>
        <w:r>
          <w:rPr>
            <w:noProof/>
            <w:webHidden/>
          </w:rPr>
          <w:t>5</w:t>
        </w:r>
        <w:r>
          <w:rPr>
            <w:noProof/>
            <w:webHidden/>
          </w:rPr>
          <w:fldChar w:fldCharType="end"/>
        </w:r>
      </w:hyperlink>
    </w:p>
    <w:p w:rsidR="00B31281" w:rsidRDefault="00B31281" w14:paraId="0D89F4E7" w14:textId="13C7836E">
      <w:pPr>
        <w:pStyle w:val="TOC1"/>
        <w:tabs>
          <w:tab w:val="left" w:pos="400"/>
          <w:tab w:val="right" w:leader="dot" w:pos="9350"/>
        </w:tabs>
        <w:rPr>
          <w:rFonts w:asciiTheme="minorHAnsi" w:hAnsiTheme="minorHAnsi" w:eastAsiaTheme="minorEastAsia" w:cstheme="minorBidi"/>
          <w:b w:val="0"/>
          <w:bCs w:val="0"/>
          <w:noProof/>
          <w:kern w:val="2"/>
          <w:sz w:val="22"/>
          <w:szCs w:val="22"/>
          <w14:ligatures w14:val="standardContextual"/>
        </w:rPr>
      </w:pPr>
      <w:hyperlink w:history="1" w:anchor="_Toc146486061">
        <w:r w:rsidRPr="00860ECA">
          <w:rPr>
            <w:rStyle w:val="Hyperlink"/>
            <w:noProof/>
          </w:rPr>
          <w:t>3.</w:t>
        </w:r>
        <w:r>
          <w:rPr>
            <w:rFonts w:asciiTheme="minorHAnsi" w:hAnsiTheme="minorHAnsi" w:eastAsiaTheme="minorEastAsia" w:cstheme="minorBidi"/>
            <w:b w:val="0"/>
            <w:bCs w:val="0"/>
            <w:noProof/>
            <w:kern w:val="2"/>
            <w:sz w:val="22"/>
            <w:szCs w:val="22"/>
            <w14:ligatures w14:val="standardContextual"/>
          </w:rPr>
          <w:tab/>
        </w:r>
        <w:r w:rsidRPr="00860ECA">
          <w:rPr>
            <w:rStyle w:val="Hyperlink"/>
            <w:noProof/>
          </w:rPr>
          <w:t>Project Organization</w:t>
        </w:r>
        <w:r>
          <w:rPr>
            <w:noProof/>
            <w:webHidden/>
          </w:rPr>
          <w:tab/>
        </w:r>
        <w:r>
          <w:rPr>
            <w:noProof/>
            <w:webHidden/>
          </w:rPr>
          <w:fldChar w:fldCharType="begin"/>
        </w:r>
        <w:r>
          <w:rPr>
            <w:noProof/>
            <w:webHidden/>
          </w:rPr>
          <w:instrText xml:space="preserve"> PAGEREF _Toc146486061 \h </w:instrText>
        </w:r>
        <w:r>
          <w:rPr>
            <w:noProof/>
            <w:webHidden/>
          </w:rPr>
        </w:r>
        <w:r>
          <w:rPr>
            <w:noProof/>
            <w:webHidden/>
          </w:rPr>
          <w:fldChar w:fldCharType="separate"/>
        </w:r>
        <w:r>
          <w:rPr>
            <w:noProof/>
            <w:webHidden/>
          </w:rPr>
          <w:t>6</w:t>
        </w:r>
        <w:r>
          <w:rPr>
            <w:noProof/>
            <w:webHidden/>
          </w:rPr>
          <w:fldChar w:fldCharType="end"/>
        </w:r>
      </w:hyperlink>
    </w:p>
    <w:p w:rsidR="00B31281" w:rsidRDefault="00B31281" w14:paraId="0084FD6A" w14:textId="24173A8B">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62">
        <w:r w:rsidRPr="00860ECA">
          <w:rPr>
            <w:rStyle w:val="Hyperlink"/>
            <w:noProof/>
          </w:rPr>
          <w:t>3.1</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Organizational Structure</w:t>
        </w:r>
        <w:r>
          <w:rPr>
            <w:noProof/>
            <w:webHidden/>
          </w:rPr>
          <w:tab/>
        </w:r>
        <w:r>
          <w:rPr>
            <w:noProof/>
            <w:webHidden/>
          </w:rPr>
          <w:fldChar w:fldCharType="begin"/>
        </w:r>
        <w:r>
          <w:rPr>
            <w:noProof/>
            <w:webHidden/>
          </w:rPr>
          <w:instrText xml:space="preserve"> PAGEREF _Toc146486062 \h </w:instrText>
        </w:r>
        <w:r>
          <w:rPr>
            <w:noProof/>
            <w:webHidden/>
          </w:rPr>
        </w:r>
        <w:r>
          <w:rPr>
            <w:noProof/>
            <w:webHidden/>
          </w:rPr>
          <w:fldChar w:fldCharType="separate"/>
        </w:r>
        <w:r>
          <w:rPr>
            <w:noProof/>
            <w:webHidden/>
          </w:rPr>
          <w:t>6</w:t>
        </w:r>
        <w:r>
          <w:rPr>
            <w:noProof/>
            <w:webHidden/>
          </w:rPr>
          <w:fldChar w:fldCharType="end"/>
        </w:r>
      </w:hyperlink>
    </w:p>
    <w:p w:rsidR="00B31281" w:rsidRDefault="00B31281" w14:paraId="08FA8787" w14:textId="00B5A806">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63">
        <w:r w:rsidRPr="00860ECA">
          <w:rPr>
            <w:rStyle w:val="Hyperlink"/>
            <w:noProof/>
          </w:rPr>
          <w:t>3.2</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External Interfaces</w:t>
        </w:r>
        <w:r>
          <w:rPr>
            <w:noProof/>
            <w:webHidden/>
          </w:rPr>
          <w:tab/>
        </w:r>
        <w:r>
          <w:rPr>
            <w:noProof/>
            <w:webHidden/>
          </w:rPr>
          <w:fldChar w:fldCharType="begin"/>
        </w:r>
        <w:r>
          <w:rPr>
            <w:noProof/>
            <w:webHidden/>
          </w:rPr>
          <w:instrText xml:space="preserve"> PAGEREF _Toc146486063 \h </w:instrText>
        </w:r>
        <w:r>
          <w:rPr>
            <w:noProof/>
            <w:webHidden/>
          </w:rPr>
        </w:r>
        <w:r>
          <w:rPr>
            <w:noProof/>
            <w:webHidden/>
          </w:rPr>
          <w:fldChar w:fldCharType="separate"/>
        </w:r>
        <w:r>
          <w:rPr>
            <w:noProof/>
            <w:webHidden/>
          </w:rPr>
          <w:t>6</w:t>
        </w:r>
        <w:r>
          <w:rPr>
            <w:noProof/>
            <w:webHidden/>
          </w:rPr>
          <w:fldChar w:fldCharType="end"/>
        </w:r>
      </w:hyperlink>
    </w:p>
    <w:p w:rsidR="00B31281" w:rsidRDefault="00B31281" w14:paraId="0E2E0C7B" w14:textId="30433852">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64">
        <w:r w:rsidRPr="00860ECA">
          <w:rPr>
            <w:rStyle w:val="Hyperlink"/>
            <w:noProof/>
          </w:rPr>
          <w:t>3.3</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Roles and Responsibilities</w:t>
        </w:r>
        <w:r>
          <w:rPr>
            <w:noProof/>
            <w:webHidden/>
          </w:rPr>
          <w:tab/>
        </w:r>
        <w:r>
          <w:rPr>
            <w:noProof/>
            <w:webHidden/>
          </w:rPr>
          <w:fldChar w:fldCharType="begin"/>
        </w:r>
        <w:r>
          <w:rPr>
            <w:noProof/>
            <w:webHidden/>
          </w:rPr>
          <w:instrText xml:space="preserve"> PAGEREF _Toc146486064 \h </w:instrText>
        </w:r>
        <w:r>
          <w:rPr>
            <w:noProof/>
            <w:webHidden/>
          </w:rPr>
        </w:r>
        <w:r>
          <w:rPr>
            <w:noProof/>
            <w:webHidden/>
          </w:rPr>
          <w:fldChar w:fldCharType="separate"/>
        </w:r>
        <w:r>
          <w:rPr>
            <w:noProof/>
            <w:webHidden/>
          </w:rPr>
          <w:t>6</w:t>
        </w:r>
        <w:r>
          <w:rPr>
            <w:noProof/>
            <w:webHidden/>
          </w:rPr>
          <w:fldChar w:fldCharType="end"/>
        </w:r>
      </w:hyperlink>
    </w:p>
    <w:p w:rsidR="00B31281" w:rsidRDefault="00B31281" w14:paraId="17A17FC6" w14:textId="5DF2A537">
      <w:pPr>
        <w:pStyle w:val="TOC1"/>
        <w:tabs>
          <w:tab w:val="left" w:pos="400"/>
          <w:tab w:val="right" w:leader="dot" w:pos="9350"/>
        </w:tabs>
        <w:rPr>
          <w:rFonts w:asciiTheme="minorHAnsi" w:hAnsiTheme="minorHAnsi" w:eastAsiaTheme="minorEastAsia" w:cstheme="minorBidi"/>
          <w:b w:val="0"/>
          <w:bCs w:val="0"/>
          <w:noProof/>
          <w:kern w:val="2"/>
          <w:sz w:val="22"/>
          <w:szCs w:val="22"/>
          <w14:ligatures w14:val="standardContextual"/>
        </w:rPr>
      </w:pPr>
      <w:hyperlink w:history="1" w:anchor="_Toc146486065">
        <w:r w:rsidRPr="00860ECA">
          <w:rPr>
            <w:rStyle w:val="Hyperlink"/>
            <w:noProof/>
          </w:rPr>
          <w:t>4.</w:t>
        </w:r>
        <w:r>
          <w:rPr>
            <w:rFonts w:asciiTheme="minorHAnsi" w:hAnsiTheme="minorHAnsi" w:eastAsiaTheme="minorEastAsia" w:cstheme="minorBidi"/>
            <w:b w:val="0"/>
            <w:bCs w:val="0"/>
            <w:noProof/>
            <w:kern w:val="2"/>
            <w:sz w:val="22"/>
            <w:szCs w:val="22"/>
            <w14:ligatures w14:val="standardContextual"/>
          </w:rPr>
          <w:tab/>
        </w:r>
        <w:r w:rsidRPr="00860ECA">
          <w:rPr>
            <w:rStyle w:val="Hyperlink"/>
            <w:noProof/>
          </w:rPr>
          <w:t>Management Process</w:t>
        </w:r>
        <w:r>
          <w:rPr>
            <w:noProof/>
            <w:webHidden/>
          </w:rPr>
          <w:tab/>
        </w:r>
        <w:r>
          <w:rPr>
            <w:noProof/>
            <w:webHidden/>
          </w:rPr>
          <w:fldChar w:fldCharType="begin"/>
        </w:r>
        <w:r>
          <w:rPr>
            <w:noProof/>
            <w:webHidden/>
          </w:rPr>
          <w:instrText xml:space="preserve"> PAGEREF _Toc146486065 \h </w:instrText>
        </w:r>
        <w:r>
          <w:rPr>
            <w:noProof/>
            <w:webHidden/>
          </w:rPr>
        </w:r>
        <w:r>
          <w:rPr>
            <w:noProof/>
            <w:webHidden/>
          </w:rPr>
          <w:fldChar w:fldCharType="separate"/>
        </w:r>
        <w:r>
          <w:rPr>
            <w:noProof/>
            <w:webHidden/>
          </w:rPr>
          <w:t>7</w:t>
        </w:r>
        <w:r>
          <w:rPr>
            <w:noProof/>
            <w:webHidden/>
          </w:rPr>
          <w:fldChar w:fldCharType="end"/>
        </w:r>
      </w:hyperlink>
    </w:p>
    <w:p w:rsidR="00B31281" w:rsidRDefault="00B31281" w14:paraId="29AF89CA" w14:textId="7B0E3249">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66">
        <w:r w:rsidRPr="00860ECA">
          <w:rPr>
            <w:rStyle w:val="Hyperlink"/>
            <w:noProof/>
          </w:rPr>
          <w:t>4.1</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Project Estimates</w:t>
        </w:r>
        <w:r>
          <w:rPr>
            <w:noProof/>
            <w:webHidden/>
          </w:rPr>
          <w:tab/>
        </w:r>
        <w:r>
          <w:rPr>
            <w:noProof/>
            <w:webHidden/>
          </w:rPr>
          <w:fldChar w:fldCharType="begin"/>
        </w:r>
        <w:r>
          <w:rPr>
            <w:noProof/>
            <w:webHidden/>
          </w:rPr>
          <w:instrText xml:space="preserve"> PAGEREF _Toc146486066 \h </w:instrText>
        </w:r>
        <w:r>
          <w:rPr>
            <w:noProof/>
            <w:webHidden/>
          </w:rPr>
        </w:r>
        <w:r>
          <w:rPr>
            <w:noProof/>
            <w:webHidden/>
          </w:rPr>
          <w:fldChar w:fldCharType="separate"/>
        </w:r>
        <w:r>
          <w:rPr>
            <w:noProof/>
            <w:webHidden/>
          </w:rPr>
          <w:t>7</w:t>
        </w:r>
        <w:r>
          <w:rPr>
            <w:noProof/>
            <w:webHidden/>
          </w:rPr>
          <w:fldChar w:fldCharType="end"/>
        </w:r>
      </w:hyperlink>
    </w:p>
    <w:p w:rsidR="00B31281" w:rsidRDefault="00B31281" w14:paraId="4E45C4B7" w14:textId="1FDE287C">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67">
        <w:r w:rsidRPr="00860ECA">
          <w:rPr>
            <w:rStyle w:val="Hyperlink"/>
            <w:noProof/>
          </w:rPr>
          <w:t>4.2</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Project Plan</w:t>
        </w:r>
        <w:r>
          <w:rPr>
            <w:noProof/>
            <w:webHidden/>
          </w:rPr>
          <w:tab/>
        </w:r>
        <w:r>
          <w:rPr>
            <w:noProof/>
            <w:webHidden/>
          </w:rPr>
          <w:fldChar w:fldCharType="begin"/>
        </w:r>
        <w:r>
          <w:rPr>
            <w:noProof/>
            <w:webHidden/>
          </w:rPr>
          <w:instrText xml:space="preserve"> PAGEREF _Toc146486067 \h </w:instrText>
        </w:r>
        <w:r>
          <w:rPr>
            <w:noProof/>
            <w:webHidden/>
          </w:rPr>
        </w:r>
        <w:r>
          <w:rPr>
            <w:noProof/>
            <w:webHidden/>
          </w:rPr>
          <w:fldChar w:fldCharType="separate"/>
        </w:r>
        <w:r>
          <w:rPr>
            <w:noProof/>
            <w:webHidden/>
          </w:rPr>
          <w:t>7</w:t>
        </w:r>
        <w:r>
          <w:rPr>
            <w:noProof/>
            <w:webHidden/>
          </w:rPr>
          <w:fldChar w:fldCharType="end"/>
        </w:r>
      </w:hyperlink>
    </w:p>
    <w:p w:rsidR="00B31281" w:rsidRDefault="00B31281" w14:paraId="659876C2" w14:textId="10431121">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68">
        <w:r w:rsidRPr="00860ECA">
          <w:rPr>
            <w:rStyle w:val="Hyperlink"/>
            <w:noProof/>
          </w:rPr>
          <w:t>4.3</w:t>
        </w:r>
        <w:r>
          <w:rPr>
            <w:rFonts w:asciiTheme="minorHAnsi" w:hAnsiTheme="minorHAnsi" w:eastAsiaTheme="minorEastAsia" w:cstheme="minorBidi"/>
            <w:i w:val="0"/>
            <w:iCs w:val="0"/>
            <w:noProof/>
            <w:kern w:val="2"/>
            <w:sz w:val="22"/>
            <w:szCs w:val="22"/>
            <w14:ligatures w14:val="standardContextual"/>
          </w:rPr>
          <w:tab/>
        </w:r>
        <w:r w:rsidRPr="00860ECA">
          <w:rPr>
            <w:rStyle w:val="Hyperlink"/>
            <w:noProof/>
          </w:rPr>
          <w:t>Project Monitoring and Control</w:t>
        </w:r>
        <w:r>
          <w:rPr>
            <w:noProof/>
            <w:webHidden/>
          </w:rPr>
          <w:tab/>
        </w:r>
        <w:r>
          <w:rPr>
            <w:noProof/>
            <w:webHidden/>
          </w:rPr>
          <w:fldChar w:fldCharType="begin"/>
        </w:r>
        <w:r>
          <w:rPr>
            <w:noProof/>
            <w:webHidden/>
          </w:rPr>
          <w:instrText xml:space="preserve"> PAGEREF _Toc146486068 \h </w:instrText>
        </w:r>
        <w:r>
          <w:rPr>
            <w:noProof/>
            <w:webHidden/>
          </w:rPr>
        </w:r>
        <w:r>
          <w:rPr>
            <w:noProof/>
            <w:webHidden/>
          </w:rPr>
          <w:fldChar w:fldCharType="separate"/>
        </w:r>
        <w:r>
          <w:rPr>
            <w:noProof/>
            <w:webHidden/>
          </w:rPr>
          <w:t>8</w:t>
        </w:r>
        <w:r>
          <w:rPr>
            <w:noProof/>
            <w:webHidden/>
          </w:rPr>
          <w:fldChar w:fldCharType="end"/>
        </w:r>
      </w:hyperlink>
    </w:p>
    <w:p w:rsidR="00B31281" w:rsidRDefault="00B31281" w14:paraId="2510E392" w14:textId="7B03B573">
      <w:pPr>
        <w:pStyle w:val="TOC1"/>
        <w:tabs>
          <w:tab w:val="left" w:pos="400"/>
          <w:tab w:val="right" w:leader="dot" w:pos="9350"/>
        </w:tabs>
        <w:rPr>
          <w:rFonts w:asciiTheme="minorHAnsi" w:hAnsiTheme="minorHAnsi" w:eastAsiaTheme="minorEastAsia" w:cstheme="minorBidi"/>
          <w:b w:val="0"/>
          <w:bCs w:val="0"/>
          <w:noProof/>
          <w:kern w:val="2"/>
          <w:sz w:val="22"/>
          <w:szCs w:val="22"/>
          <w14:ligatures w14:val="standardContextual"/>
        </w:rPr>
      </w:pPr>
      <w:hyperlink w:history="1" w:anchor="_Toc146486069">
        <w:r w:rsidRPr="00860ECA">
          <w:rPr>
            <w:rStyle w:val="Hyperlink"/>
            <w:noProof/>
          </w:rPr>
          <w:t>5.</w:t>
        </w:r>
        <w:r>
          <w:rPr>
            <w:rFonts w:asciiTheme="minorHAnsi" w:hAnsiTheme="minorHAnsi" w:eastAsiaTheme="minorEastAsia" w:cstheme="minorBidi"/>
            <w:b w:val="0"/>
            <w:bCs w:val="0"/>
            <w:noProof/>
            <w:kern w:val="2"/>
            <w:sz w:val="22"/>
            <w:szCs w:val="22"/>
            <w14:ligatures w14:val="standardContextual"/>
          </w:rPr>
          <w:tab/>
        </w:r>
        <w:r w:rsidRPr="00860ECA">
          <w:rPr>
            <w:rStyle w:val="Hyperlink"/>
            <w:noProof/>
          </w:rPr>
          <w:t>Annexes</w:t>
        </w:r>
        <w:r>
          <w:rPr>
            <w:noProof/>
            <w:webHidden/>
          </w:rPr>
          <w:tab/>
        </w:r>
        <w:r>
          <w:rPr>
            <w:noProof/>
            <w:webHidden/>
          </w:rPr>
          <w:fldChar w:fldCharType="begin"/>
        </w:r>
        <w:r>
          <w:rPr>
            <w:noProof/>
            <w:webHidden/>
          </w:rPr>
          <w:instrText xml:space="preserve"> PAGEREF _Toc146486069 \h </w:instrText>
        </w:r>
        <w:r>
          <w:rPr>
            <w:noProof/>
            <w:webHidden/>
          </w:rPr>
        </w:r>
        <w:r>
          <w:rPr>
            <w:noProof/>
            <w:webHidden/>
          </w:rPr>
          <w:fldChar w:fldCharType="separate"/>
        </w:r>
        <w:r>
          <w:rPr>
            <w:noProof/>
            <w:webHidden/>
          </w:rPr>
          <w:t>9</w:t>
        </w:r>
        <w:r>
          <w:rPr>
            <w:noProof/>
            <w:webHidden/>
          </w:rPr>
          <w:fldChar w:fldCharType="end"/>
        </w:r>
      </w:hyperlink>
    </w:p>
    <w:p w:rsidR="00B31281" w:rsidRDefault="00B31281" w14:paraId="13F70B85" w14:textId="4CF11D4B">
      <w:pPr>
        <w:pStyle w:val="TOC2"/>
        <w:tabs>
          <w:tab w:val="left" w:pos="800"/>
          <w:tab w:val="right" w:leader="dot" w:pos="9350"/>
        </w:tabs>
        <w:rPr>
          <w:rFonts w:asciiTheme="minorHAnsi" w:hAnsiTheme="minorHAnsi" w:eastAsiaTheme="minorEastAsia" w:cstheme="minorBidi"/>
          <w:i w:val="0"/>
          <w:iCs w:val="0"/>
          <w:noProof/>
          <w:kern w:val="2"/>
          <w:sz w:val="22"/>
          <w:szCs w:val="22"/>
          <w14:ligatures w14:val="standardContextual"/>
        </w:rPr>
      </w:pPr>
      <w:hyperlink w:history="1" w:anchor="_Toc146486070">
        <w:r w:rsidRPr="00860ECA">
          <w:rPr>
            <w:rStyle w:val="Hyperlink"/>
            <w:noProof/>
          </w:rPr>
          <w:t>5.1</w:t>
        </w:r>
        <w:r>
          <w:rPr>
            <w:rFonts w:asciiTheme="minorHAnsi" w:hAnsiTheme="minorHAnsi" w:eastAsiaTheme="minorEastAsia" w:cstheme="minorBidi"/>
            <w:i w:val="0"/>
            <w:iCs w:val="0"/>
            <w:noProof/>
            <w:kern w:val="2"/>
            <w:sz w:val="22"/>
            <w:szCs w:val="22"/>
            <w14:ligatures w14:val="standardContextual"/>
          </w:rPr>
          <w:tab/>
        </w:r>
        <w:r w:rsidRPr="00860ECA">
          <w:rPr>
            <w:rStyle w:val="Hyperlink"/>
            <w:bCs/>
            <w:noProof/>
          </w:rPr>
          <w:t>Project Glossary</w:t>
        </w:r>
        <w:r>
          <w:rPr>
            <w:noProof/>
            <w:webHidden/>
          </w:rPr>
          <w:tab/>
        </w:r>
        <w:r>
          <w:rPr>
            <w:noProof/>
            <w:webHidden/>
          </w:rPr>
          <w:fldChar w:fldCharType="begin"/>
        </w:r>
        <w:r>
          <w:rPr>
            <w:noProof/>
            <w:webHidden/>
          </w:rPr>
          <w:instrText xml:space="preserve"> PAGEREF _Toc146486070 \h </w:instrText>
        </w:r>
        <w:r>
          <w:rPr>
            <w:noProof/>
            <w:webHidden/>
          </w:rPr>
        </w:r>
        <w:r>
          <w:rPr>
            <w:noProof/>
            <w:webHidden/>
          </w:rPr>
          <w:fldChar w:fldCharType="separate"/>
        </w:r>
        <w:r>
          <w:rPr>
            <w:noProof/>
            <w:webHidden/>
          </w:rPr>
          <w:t>9</w:t>
        </w:r>
        <w:r>
          <w:rPr>
            <w:noProof/>
            <w:webHidden/>
          </w:rPr>
          <w:fldChar w:fldCharType="end"/>
        </w:r>
      </w:hyperlink>
    </w:p>
    <w:p w:rsidRPr="00C26778" w:rsidR="00E918C5" w:rsidRDefault="00E918C5" w14:paraId="2850FB89" w14:textId="078198A1">
      <w:pPr>
        <w:pStyle w:val="Title"/>
      </w:pPr>
      <w:r w:rsidRPr="00C26778">
        <w:rPr>
          <w:rFonts w:ascii="Times New Roman" w:hAnsi="Times New Roman"/>
          <w:b w:val="0"/>
          <w:sz w:val="20"/>
          <w:szCs w:val="24"/>
        </w:rPr>
        <w:fldChar w:fldCharType="end"/>
      </w:r>
      <w:r w:rsidRPr="00C26778">
        <w:br w:type="page"/>
      </w:r>
      <w:r>
        <w:fldChar w:fldCharType="begin"/>
      </w:r>
      <w:r>
        <w:instrText>TITLE  \* MERGEFORMAT</w:instrText>
      </w:r>
      <w:r>
        <w:fldChar w:fldCharType="separate"/>
      </w:r>
      <w:r w:rsidR="002423F0">
        <w:t>Software Development Plan</w:t>
      </w:r>
      <w:r>
        <w:fldChar w:fldCharType="end"/>
      </w:r>
    </w:p>
    <w:p w:rsidRPr="00C26778" w:rsidR="00E918C5" w:rsidRDefault="00E918C5" w14:paraId="45CE81C6" w14:textId="77777777">
      <w:pPr>
        <w:pStyle w:val="Heading1"/>
        <w:numPr>
          <w:ilvl w:val="0"/>
          <w:numId w:val="0"/>
        </w:numPr>
      </w:pPr>
      <w:bookmarkStart w:name="_Toc447095880" w:id="0"/>
    </w:p>
    <w:p w:rsidRPr="00C26778" w:rsidR="00E918C5" w:rsidRDefault="00E918C5" w14:paraId="1E555BF4" w14:textId="77777777">
      <w:pPr>
        <w:pStyle w:val="Heading1"/>
      </w:pPr>
      <w:bookmarkStart w:name="_Toc524312826" w:id="1"/>
      <w:bookmarkStart w:name="_Toc456598586" w:id="2"/>
      <w:bookmarkStart w:name="_Toc456600917" w:id="3"/>
      <w:bookmarkStart w:name="_Toc146486050" w:id="4"/>
      <w:r w:rsidRPr="00C26778">
        <w:t>Introduction</w:t>
      </w:r>
      <w:bookmarkEnd w:id="1"/>
      <w:bookmarkEnd w:id="4"/>
    </w:p>
    <w:p w:rsidRPr="008377F2" w:rsidR="008B7FE6" w:rsidP="008B7FE6" w:rsidRDefault="008B7FE6" w14:paraId="675AFB11" w14:textId="77777777">
      <w:pPr>
        <w:ind w:left="720"/>
      </w:pPr>
      <w:bookmarkStart w:name="_Toc524312827" w:id="5"/>
      <w:r>
        <w:t xml:space="preserve">The following document is called the </w:t>
      </w:r>
      <w:r>
        <w:rPr>
          <w:i/>
          <w:iCs/>
        </w:rPr>
        <w:t>Software Development Plan</w:t>
      </w:r>
      <w:r>
        <w:t>. It contains all information needed in ensuring the Arithmetic Expression Evaluator project stays on path.</w:t>
      </w:r>
    </w:p>
    <w:p w:rsidRPr="00C26778" w:rsidR="00E918C5" w:rsidRDefault="00E918C5" w14:paraId="07BDE681" w14:textId="77777777">
      <w:pPr>
        <w:pStyle w:val="Heading2"/>
      </w:pPr>
      <w:bookmarkStart w:name="_Toc146486051" w:id="6"/>
      <w:r w:rsidRPr="00C26778">
        <w:t>Purpose</w:t>
      </w:r>
      <w:bookmarkEnd w:id="5"/>
      <w:bookmarkEnd w:id="6"/>
    </w:p>
    <w:p w:rsidR="008B7FE6" w:rsidP="008B7FE6" w:rsidRDefault="008B7FE6" w14:paraId="4A0A1BD1" w14:textId="77777777">
      <w:pPr>
        <w:pStyle w:val="BodyText"/>
      </w:pPr>
      <w:bookmarkStart w:name="_Toc524312828" w:id="7"/>
      <w:r>
        <w:t xml:space="preserve">The purpose of the </w:t>
      </w:r>
      <w:r>
        <w:rPr>
          <w:i/>
          <w:iCs/>
        </w:rPr>
        <w:t>Software Development Plan</w:t>
      </w:r>
      <w: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rsidR="008B7FE6" w:rsidP="008B7FE6" w:rsidRDefault="008B7FE6" w14:paraId="00D9EFD4" w14:textId="77777777">
      <w:pPr>
        <w:pStyle w:val="BodyText"/>
      </w:pPr>
      <w:r>
        <w:t xml:space="preserve">Below is a list of the people who will use the </w:t>
      </w:r>
      <w:r>
        <w:rPr>
          <w:i/>
          <w:iCs/>
        </w:rPr>
        <w:t>Software Development Plan</w:t>
      </w:r>
      <w:r>
        <w:t>:</w:t>
      </w:r>
    </w:p>
    <w:p w:rsidR="008B7FE6" w:rsidRDefault="008B7FE6" w14:paraId="43D255C2" w14:textId="77777777">
      <w:pPr>
        <w:pStyle w:val="BodyText"/>
        <w:numPr>
          <w:ilvl w:val="0"/>
          <w:numId w:val="4"/>
        </w:numPr>
      </w:pPr>
      <w:r w:rsidRPr="001E67AD">
        <w:rPr>
          <w:b/>
          <w:bCs/>
        </w:rPr>
        <w:t>Project Manager</w:t>
      </w:r>
      <w:r>
        <w:t xml:space="preserve"> </w:t>
      </w:r>
      <w:r w:rsidRPr="00C26778">
        <w:t>—</w:t>
      </w:r>
      <w:r>
        <w:t xml:space="preserve"> The project manager will use the </w:t>
      </w:r>
      <w:r>
        <w:rPr>
          <w:i/>
          <w:iCs/>
        </w:rPr>
        <w:t>Software Development Plan</w:t>
      </w:r>
      <w:r>
        <w:t xml:space="preserve"> to ensure the project process is running smoothly and on-time. They will refer to this plan when planning project development and all it requires (e.g., resources, scheduling. Etc.)</w:t>
      </w:r>
    </w:p>
    <w:p w:rsidRPr="00911258" w:rsidR="008B7FE6" w:rsidRDefault="008B7FE6" w14:paraId="7730C0BA" w14:textId="7E2C49E9">
      <w:pPr>
        <w:pStyle w:val="BodyText"/>
        <w:numPr>
          <w:ilvl w:val="0"/>
          <w:numId w:val="4"/>
        </w:numPr>
      </w:pPr>
      <w:r>
        <w:rPr>
          <w:b/>
          <w:bCs/>
        </w:rPr>
        <w:t>Project Team</w:t>
      </w:r>
      <w:r>
        <w:t xml:space="preserve"> </w:t>
      </w:r>
      <w:r w:rsidRPr="00C26778">
        <w:t>—</w:t>
      </w:r>
      <w:r>
        <w:t xml:space="preserve"> The project tea</w:t>
      </w:r>
      <w:r w:rsidR="003A149B">
        <w:t>m</w:t>
      </w:r>
      <w:r>
        <w:t xml:space="preserve"> will use this plan to keep track of their responsibilities. This </w:t>
      </w:r>
      <w:r w:rsidR="00A960AB">
        <w:t>includes</w:t>
      </w:r>
      <w:r>
        <w:t xml:space="preserve"> what projects aspects they need to do and when they need to be done by. </w:t>
      </w:r>
    </w:p>
    <w:p w:rsidRPr="00C26778" w:rsidR="00E918C5" w:rsidRDefault="00E918C5" w14:paraId="158B6AB8" w14:textId="77777777">
      <w:pPr>
        <w:pStyle w:val="Heading2"/>
      </w:pPr>
      <w:bookmarkStart w:name="_Toc146486052" w:id="8"/>
      <w:r w:rsidRPr="00C26778">
        <w:t>Scope</w:t>
      </w:r>
      <w:bookmarkEnd w:id="7"/>
      <w:bookmarkEnd w:id="8"/>
    </w:p>
    <w:p w:rsidR="008B7FE6" w:rsidP="008B7FE6" w:rsidRDefault="008B7FE6" w14:paraId="460BE79D" w14:textId="77777777">
      <w:pPr>
        <w:pStyle w:val="BodyText"/>
      </w:pPr>
      <w:bookmarkStart w:name="_Toc524312829" w:id="9"/>
      <w:r>
        <w:t xml:space="preserve">This </w:t>
      </w:r>
      <w:r>
        <w:rPr>
          <w:i/>
          <w:iCs/>
        </w:rPr>
        <w:t>Software Development Plan</w:t>
      </w:r>
      <w:r>
        <w:t xml:space="preserve"> includes all details regarding the </w:t>
      </w:r>
      <w:r w:rsidRPr="004E7385">
        <w:t>Arithmetic Expression Evaluator</w:t>
      </w:r>
      <w:r>
        <w:t xml:space="preserve"> Project. It details the project overview, organization of the project, and management. </w:t>
      </w:r>
    </w:p>
    <w:p w:rsidRPr="001E67AD" w:rsidR="008B7FE6" w:rsidP="008B7FE6" w:rsidRDefault="008B7FE6" w14:paraId="51C14C19" w14:textId="2BF486C2">
      <w:pPr>
        <w:pStyle w:val="BodyText"/>
      </w:pPr>
      <w:r>
        <w:t xml:space="preserve">The information given in the document </w:t>
      </w:r>
      <w:r w:rsidR="00655D88">
        <w:t>is following</w:t>
      </w:r>
      <w:r>
        <w:t xml:space="preserve"> the project requirements and will be used to ensure the process follows such requirements.  </w:t>
      </w:r>
    </w:p>
    <w:p w:rsidRPr="00C26778" w:rsidR="00E918C5" w:rsidRDefault="00E918C5" w14:paraId="0A31C0F5" w14:textId="77777777">
      <w:pPr>
        <w:pStyle w:val="Heading2"/>
      </w:pPr>
      <w:bookmarkStart w:name="_Toc146486053" w:id="10"/>
      <w:r w:rsidRPr="00C26778">
        <w:t>Definitions, Acronyms, and Abbreviations</w:t>
      </w:r>
      <w:bookmarkEnd w:id="9"/>
      <w:bookmarkEnd w:id="10"/>
    </w:p>
    <w:p w:rsidR="074AEE62" w:rsidP="000054B7" w:rsidRDefault="00E918C5" w14:paraId="3AB5D3C3" w14:textId="2E58251F">
      <w:pPr>
        <w:pStyle w:val="BodyText"/>
      </w:pPr>
      <w:r>
        <w:t>See the Project Glossary.</w:t>
      </w:r>
    </w:p>
    <w:p w:rsidRPr="00C26778" w:rsidR="00E918C5" w:rsidP="074AEE62" w:rsidRDefault="00E918C5" w14:paraId="383E1FBB" w14:textId="4B9B81A5">
      <w:pPr>
        <w:pStyle w:val="Heading2"/>
      </w:pPr>
      <w:bookmarkStart w:name="_Toc524312830" w:id="11"/>
      <w:bookmarkStart w:name="_Toc146486054" w:id="12"/>
      <w:r>
        <w:t>References</w:t>
      </w:r>
      <w:bookmarkEnd w:id="11"/>
      <w:bookmarkEnd w:id="12"/>
    </w:p>
    <w:p w:rsidRPr="00C26778" w:rsidR="00E918C5" w:rsidP="074AEE62" w:rsidRDefault="3700B49B" w14:paraId="3F431A1F" w14:textId="45D087A4">
      <w:pPr>
        <w:pStyle w:val="BodyText"/>
        <w:numPr>
          <w:ilvl w:val="0"/>
          <w:numId w:val="1"/>
        </w:numPr>
        <w:tabs>
          <w:tab w:val="num" w:pos="1080"/>
        </w:tabs>
      </w:pPr>
      <w:r w:rsidRPr="645A05EF">
        <w:rPr>
          <w:b/>
          <w:bCs/>
        </w:rPr>
        <w:t>Meeting logs</w:t>
      </w:r>
      <w:r w:rsidR="000054B7">
        <w:t xml:space="preserve"> —</w:t>
      </w:r>
      <w:r>
        <w:t xml:space="preserve"> </w:t>
      </w:r>
      <w:r w:rsidR="229C21DA">
        <w:t xml:space="preserve">Meeting logs taken by the </w:t>
      </w:r>
      <w:r w:rsidR="002405F0">
        <w:t>documenter</w:t>
      </w:r>
      <w:r>
        <w:t xml:space="preserve"> contained in a file labeled `Meeting </w:t>
      </w:r>
      <w:r w:rsidR="36BC6CF2">
        <w:t xml:space="preserve">Docs.txt` in the root of the </w:t>
      </w:r>
      <w:r w:rsidR="730039DC">
        <w:t xml:space="preserve">project’s </w:t>
      </w:r>
      <w:r w:rsidR="36BC6CF2">
        <w:t>git repository.</w:t>
      </w:r>
    </w:p>
    <w:p w:rsidRPr="00C26778" w:rsidR="00E918C5" w:rsidP="645A05EF" w:rsidRDefault="5F366D87" w14:paraId="578854FD" w14:textId="3D382200">
      <w:pPr>
        <w:pStyle w:val="BodyText"/>
        <w:numPr>
          <w:ilvl w:val="0"/>
          <w:numId w:val="1"/>
        </w:numPr>
        <w:tabs>
          <w:tab w:val="num" w:pos="1080"/>
        </w:tabs>
      </w:pPr>
      <w:r w:rsidRPr="645A05EF">
        <w:rPr>
          <w:b/>
          <w:bCs/>
        </w:rPr>
        <w:t>Team members document</w:t>
      </w:r>
      <w:r w:rsidRPr="645A05EF">
        <w:t xml:space="preserve"> — Contains a list of team member names, contact, availability, </w:t>
      </w:r>
      <w:r w:rsidR="3700B49B">
        <w:tab/>
      </w:r>
      <w:r w:rsidRPr="645A05EF">
        <w:t xml:space="preserve">major, and skills/courses relevant to the project. Found under </w:t>
      </w:r>
      <w:r w:rsidR="3700B49B">
        <w:tab/>
      </w:r>
      <w:r w:rsidRPr="645A05EF">
        <w:t>`Documents/CAVJAC Team Members.docx`.</w:t>
      </w:r>
    </w:p>
    <w:p w:rsidR="36948884" w:rsidP="074AEE62" w:rsidRDefault="36948884" w14:paraId="030C1A0F" w14:textId="53319D61">
      <w:pPr>
        <w:pStyle w:val="BodyText"/>
        <w:numPr>
          <w:ilvl w:val="0"/>
          <w:numId w:val="1"/>
        </w:numPr>
        <w:tabs>
          <w:tab w:val="num" w:pos="1080"/>
        </w:tabs>
        <w:rPr/>
      </w:pPr>
      <w:r w:rsidRPr="4488E9CB" w:rsidR="36948884">
        <w:rPr>
          <w:b w:val="1"/>
          <w:bCs w:val="1"/>
        </w:rPr>
        <w:t>Project description</w:t>
      </w:r>
      <w:r w:rsidR="000054B7">
        <w:rPr/>
        <w:t xml:space="preserve"> — </w:t>
      </w:r>
      <w:r w:rsidR="36948884">
        <w:rPr/>
        <w:t>A generalized description of the project goals can be found in `Documentation/</w:t>
      </w:r>
      <w:r w:rsidR="5407AE2C">
        <w:rPr/>
        <w:t>Project-Description.pdf` within the project git repository.</w:t>
      </w:r>
    </w:p>
    <w:p w:rsidR="1F1F87C3" w:rsidP="4488E9CB" w:rsidRDefault="1F1F87C3" w14:paraId="704AEFFB" w14:textId="0A0EFA7E">
      <w:pPr>
        <w:pStyle w:val="BodyText"/>
        <w:numPr>
          <w:ilvl w:val="0"/>
          <w:numId w:val="1"/>
        </w:numPr>
        <w:tabs>
          <w:tab w:val="num" w:leader="none" w:pos="1080"/>
        </w:tabs>
        <w:rPr/>
      </w:pPr>
      <w:r w:rsidRPr="4488E9CB" w:rsidR="1F1F87C3">
        <w:rPr>
          <w:b w:val="1"/>
          <w:bCs w:val="1"/>
        </w:rPr>
        <w:t>Project schedule</w:t>
      </w:r>
      <w:r w:rsidR="1F1F87C3">
        <w:rPr/>
        <w:t>— A tentative schedule for our project can be found under `Documentation/Project-Tentative-Schedule.docx`</w:t>
      </w:r>
      <w:r w:rsidR="7C38C682">
        <w:rPr/>
        <w:t xml:space="preserve">, </w:t>
      </w:r>
      <w:r w:rsidR="7C38C682">
        <w:rPr/>
        <w:t>containing</w:t>
      </w:r>
      <w:r w:rsidR="7C38C682">
        <w:rPr/>
        <w:t xml:space="preserve"> the phase plan, milestones, and associated deliverables</w:t>
      </w:r>
    </w:p>
    <w:p w:rsidR="074AEE62" w:rsidP="00DE67B5" w:rsidRDefault="2A8EDB5D" w14:paraId="7C413DD0" w14:textId="322DAB4D">
      <w:pPr>
        <w:pStyle w:val="BodyText"/>
        <w:numPr>
          <w:ilvl w:val="0"/>
          <w:numId w:val="1"/>
        </w:numPr>
        <w:tabs>
          <w:tab w:val="num" w:pos="1080"/>
        </w:tabs>
        <w:rPr/>
      </w:pPr>
      <w:r w:rsidRPr="4488E9CB" w:rsidR="2A8EDB5D">
        <w:rPr>
          <w:b w:val="1"/>
          <w:bCs w:val="1"/>
        </w:rPr>
        <w:t>Glossary</w:t>
      </w:r>
      <w:r w:rsidR="000054B7">
        <w:rPr/>
        <w:t xml:space="preserve"> —</w:t>
      </w:r>
      <w:r w:rsidR="2A8EDB5D">
        <w:rPr/>
        <w:t xml:space="preserve"> See Project Glossary in Annexes section</w:t>
      </w:r>
      <w:r w:rsidR="00511332">
        <w:rPr/>
        <w:t>.</w:t>
      </w:r>
    </w:p>
    <w:p w:rsidR="00E918C5" w:rsidP="074AEE62" w:rsidRDefault="00E918C5" w14:paraId="25ADC9E3" w14:textId="71F65853">
      <w:pPr>
        <w:pStyle w:val="Heading2"/>
      </w:pPr>
      <w:bookmarkStart w:name="_Toc524312831" w:id="13"/>
      <w:bookmarkStart w:name="_Toc146486055" w:id="14"/>
      <w:r>
        <w:t>Overview</w:t>
      </w:r>
      <w:bookmarkEnd w:id="13"/>
      <w:bookmarkEnd w:id="14"/>
    </w:p>
    <w:p w:rsidRPr="00C26778" w:rsidR="00771524" w:rsidP="00771524" w:rsidRDefault="00771524" w14:paraId="49026300" w14:textId="77777777">
      <w:pPr>
        <w:pStyle w:val="BodyText"/>
      </w:pPr>
      <w:r w:rsidRPr="00C26778">
        <w:t>Th</w:t>
      </w:r>
      <w:r>
        <w:t>e</w:t>
      </w:r>
      <w:r w:rsidRPr="00C26778">
        <w:t xml:space="preserve"> </w:t>
      </w:r>
      <w:r w:rsidRPr="00C26778">
        <w:rPr>
          <w:i/>
          <w:iCs/>
        </w:rPr>
        <w:t>Software Development Plan</w:t>
      </w:r>
      <w:r w:rsidRPr="00C26778">
        <w:t xml:space="preserve"> contains the following information:</w:t>
      </w:r>
    </w:p>
    <w:p w:rsidRPr="00C26778" w:rsidR="00771524" w:rsidP="00771524" w:rsidRDefault="00771524" w14:paraId="7B9CBFE7" w14:textId="77777777">
      <w:pPr>
        <w:pStyle w:val="BodyText"/>
        <w:tabs>
          <w:tab w:val="left" w:pos="3780"/>
        </w:tabs>
        <w:ind w:left="3690" w:hanging="2970"/>
      </w:pPr>
      <w:r w:rsidRPr="00172436">
        <w:rPr>
          <w:b/>
          <w:bCs/>
        </w:rPr>
        <w:t>Project Overview</w:t>
      </w:r>
      <w:r>
        <w:t xml:space="preserve"> </w:t>
      </w:r>
      <w:r w:rsidRPr="00C26778">
        <w:t>—</w:t>
      </w:r>
      <w:r>
        <w:t xml:space="preserve">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rsidRPr="00C26778" w:rsidR="00771524" w:rsidP="00771524" w:rsidRDefault="00771524" w14:paraId="477AF701" w14:textId="77777777">
      <w:pPr>
        <w:pStyle w:val="BodyText"/>
        <w:ind w:left="3690" w:hanging="2970"/>
      </w:pPr>
      <w:r w:rsidRPr="00172436">
        <w:rPr>
          <w:b/>
          <w:bCs/>
        </w:rPr>
        <w:t>Project Organization</w:t>
      </w:r>
      <w:r>
        <w:t xml:space="preserve"> </w:t>
      </w:r>
      <w:r w:rsidRPr="00C26778">
        <w:t>—</w:t>
      </w:r>
      <w:r>
        <w:t xml:space="preserve"> The Project Organization section will detail the organization process used during this Arithmetic Expression Evaluator. It will include a list of roles and responsibilities of each team member as well as a list of external actors in the project development.</w:t>
      </w:r>
    </w:p>
    <w:p w:rsidRPr="00C26778" w:rsidR="00771524" w:rsidP="00771524" w:rsidRDefault="00771524" w14:paraId="5362C564" w14:textId="4C6DFA71">
      <w:pPr>
        <w:pStyle w:val="BodyText"/>
        <w:ind w:left="3690" w:hanging="2970"/>
      </w:pPr>
      <w:r w:rsidRPr="00172436">
        <w:rPr>
          <w:b/>
          <w:bCs/>
        </w:rPr>
        <w:t>Project Management Process</w:t>
      </w:r>
      <w:r>
        <w:t xml:space="preserve"> </w:t>
      </w:r>
      <w:r w:rsidRPr="00C26778">
        <w:t>—</w:t>
      </w:r>
      <w:r>
        <w:t xml:space="preserve"> The Project </w:t>
      </w:r>
      <w:r w:rsidRPr="00C26778">
        <w:t>Management Process</w:t>
      </w:r>
      <w:r>
        <w:t xml:space="preserve"> will detail the scheduling of the project including phases and release dates. It </w:t>
      </w:r>
      <w:r w:rsidR="00511332">
        <w:t>will also</w:t>
      </w:r>
      <w:r>
        <w:t xml:space="preserve"> explain how the project is overviewed. Additionally, it will define the process for managing the project’s resources, requirements, quality, configuration, and associated risks.</w:t>
      </w:r>
    </w:p>
    <w:p w:rsidR="00771524" w:rsidP="00771524" w:rsidRDefault="00771524" w14:paraId="0F3B79FA" w14:textId="77777777">
      <w:pPr>
        <w:pStyle w:val="BodyText"/>
        <w:ind w:left="3690" w:hanging="2970"/>
      </w:pPr>
      <w:r w:rsidRPr="00172436">
        <w:rPr>
          <w:b/>
          <w:bCs/>
        </w:rPr>
        <w:t>Applicable Plans and Guidelines</w:t>
      </w:r>
      <w:r w:rsidRPr="00C26778">
        <w:t xml:space="preserve"> — </w:t>
      </w:r>
      <w:r>
        <w:t>The Applicable Plans and Guidelines will describe the project development process, methods and techniques followed, and tools used.</w:t>
      </w:r>
    </w:p>
    <w:p w:rsidRPr="00C26778" w:rsidR="00771524" w:rsidP="00771524" w:rsidRDefault="00771524" w14:paraId="77C32DD4" w14:textId="4852E76F">
      <w:pPr>
        <w:pStyle w:val="BodyText"/>
        <w:ind w:left="3690" w:hanging="2970"/>
      </w:pPr>
      <w:r w:rsidRPr="00172436">
        <w:rPr>
          <w:b/>
          <w:bCs/>
        </w:rPr>
        <w:t>Annex</w:t>
      </w:r>
      <w:r>
        <w:t xml:space="preserve"> </w:t>
      </w:r>
      <w:r w:rsidRPr="00C26778">
        <w:t>—</w:t>
      </w:r>
      <w:r>
        <w:t xml:space="preserve"> The Annex will include any additional material used during the project as well as the Project</w:t>
      </w:r>
      <w:r w:rsidR="00CC32C8">
        <w:t xml:space="preserve"> </w:t>
      </w:r>
      <w:r>
        <w:t>Glossary.</w:t>
      </w:r>
    </w:p>
    <w:p w:rsidR="074AEE62" w:rsidP="074AEE62" w:rsidRDefault="074AEE62" w14:paraId="7D3BF47F" w14:textId="2F0B66B7">
      <w:pPr>
        <w:pStyle w:val="BodyText"/>
        <w:ind w:left="3690" w:hanging="2970"/>
      </w:pPr>
    </w:p>
    <w:p w:rsidRPr="00C26778" w:rsidR="00E918C5" w:rsidRDefault="00E918C5" w14:paraId="1D03D26C" w14:textId="77777777">
      <w:pPr>
        <w:pStyle w:val="Heading1"/>
      </w:pPr>
      <w:bookmarkStart w:name="_Toc524312832" w:id="15"/>
      <w:bookmarkStart w:name="_Toc146486056" w:id="16"/>
      <w:r w:rsidRPr="00C26778">
        <w:t>Project Overview</w:t>
      </w:r>
      <w:bookmarkEnd w:id="15"/>
      <w:bookmarkEnd w:id="16"/>
      <w:r w:rsidRPr="00C26778">
        <w:t xml:space="preserve"> </w:t>
      </w:r>
    </w:p>
    <w:p w:rsidRPr="00C26778" w:rsidR="00E918C5" w:rsidRDefault="00E918C5" w14:paraId="36AC46A3" w14:textId="77777777">
      <w:pPr>
        <w:pStyle w:val="Heading2"/>
      </w:pPr>
      <w:bookmarkStart w:name="_Toc524312833" w:id="17"/>
      <w:bookmarkStart w:name="_Toc146486057" w:id="18"/>
      <w:r w:rsidRPr="00C26778">
        <w:t>Project Purpose, Scope, and Objectives</w:t>
      </w:r>
      <w:bookmarkEnd w:id="17"/>
      <w:bookmarkEnd w:id="18"/>
    </w:p>
    <w:p w:rsidRPr="00172436" w:rsidR="00172436" w:rsidP="00172436" w:rsidRDefault="00172436" w14:paraId="4D273A1A" w14:textId="78B12044">
      <w:pPr>
        <w:spacing w:after="120"/>
        <w:ind w:left="720"/>
      </w:pPr>
      <w:r>
        <w:t>The purpose of this project is to understand the development process. The objective is to create a C++ program that takes an input of an arithmetic expression, parses the expression, then outputs the answer depending on the operators. The operations for the expressions being +, -, *, /, %, and *</w:t>
      </w:r>
      <w:r w:rsidR="00511332">
        <w:t>*</w:t>
      </w:r>
      <w:r>
        <w:t>. The program should also be able to handle parentheses so that order of operations can be done.</w:t>
      </w:r>
    </w:p>
    <w:p w:rsidRPr="00C26778" w:rsidR="00E918C5" w:rsidRDefault="00E918C5" w14:paraId="54FB23F1" w14:textId="77777777">
      <w:pPr>
        <w:pStyle w:val="Heading2"/>
      </w:pPr>
      <w:bookmarkStart w:name="_Toc524312834" w:id="19"/>
      <w:bookmarkStart w:name="_Toc146486058" w:id="20"/>
      <w:r w:rsidRPr="00C26778">
        <w:t>Assumptions and Constraints</w:t>
      </w:r>
      <w:bookmarkEnd w:id="19"/>
      <w:bookmarkEnd w:id="20"/>
    </w:p>
    <w:p w:rsidR="00172436" w:rsidP="00172436" w:rsidRDefault="00172436" w14:paraId="7FE174C6" w14:textId="26A45C36">
      <w:pPr>
        <w:pBdr>
          <w:top w:val="nil"/>
          <w:left w:val="nil"/>
          <w:bottom w:val="nil"/>
          <w:right w:val="nil"/>
          <w:between w:val="nil"/>
        </w:pBdr>
        <w:spacing w:after="120"/>
        <w:ind w:left="720"/>
      </w:pPr>
      <w:r w:rsidRPr="00172436">
        <w:rPr>
          <w:b/>
          <w:bCs/>
        </w:rPr>
        <w:t>Assumption</w:t>
      </w:r>
      <w:r>
        <w:rPr>
          <w:b/>
          <w:bCs/>
        </w:rPr>
        <w:t xml:space="preserve">s </w:t>
      </w:r>
      <w:r w:rsidRPr="00C26778">
        <w:t>—</w:t>
      </w:r>
      <w:r>
        <w:t xml:space="preserve"> All team members have the skills and time to complete the project requirements. All team members have access to the necessary tools. </w:t>
      </w:r>
    </w:p>
    <w:p w:rsidRPr="00172436" w:rsidR="00172436" w:rsidP="00172436" w:rsidRDefault="00172436" w14:paraId="5EA876C6" w14:textId="34155B92">
      <w:pPr>
        <w:pBdr>
          <w:top w:val="nil"/>
          <w:left w:val="nil"/>
          <w:bottom w:val="nil"/>
          <w:right w:val="nil"/>
          <w:between w:val="nil"/>
        </w:pBdr>
        <w:spacing w:after="120"/>
        <w:ind w:left="720"/>
      </w:pPr>
      <w:r w:rsidRPr="00172436">
        <w:rPr>
          <w:b/>
          <w:bCs/>
        </w:rPr>
        <w:t>Constraints</w:t>
      </w:r>
      <w:r>
        <w:t xml:space="preserve"> </w:t>
      </w:r>
      <w:r w:rsidRPr="00C26778">
        <w:t>—</w:t>
      </w:r>
      <w:r>
        <w:t xml:space="preserve"> All team members must find times where they can all meet. The projects must follow the given requirements.</w:t>
      </w:r>
    </w:p>
    <w:p w:rsidRPr="00C26778" w:rsidR="00E918C5" w:rsidRDefault="00E918C5" w14:paraId="00051EF6" w14:textId="77777777">
      <w:pPr>
        <w:pStyle w:val="Heading2"/>
      </w:pPr>
      <w:bookmarkStart w:name="_Toc524312835" w:id="21"/>
      <w:bookmarkStart w:name="_Toc146486059" w:id="22"/>
      <w:r w:rsidRPr="00C26778">
        <w:t>Project Deliverables</w:t>
      </w:r>
      <w:bookmarkEnd w:id="21"/>
      <w:bookmarkEnd w:id="22"/>
    </w:p>
    <w:p w:rsidR="000F5B66" w:rsidRDefault="000F5B66" w14:paraId="222699CB" w14:textId="5C11CBE6">
      <w:pPr>
        <w:numPr>
          <w:ilvl w:val="0"/>
          <w:numId w:val="7"/>
        </w:numPr>
        <w:rPr>
          <w:rFonts w:ascii="Noto Sans Symbols" w:hAnsi="Noto Sans Symbols" w:eastAsia="Noto Sans Symbols" w:cs="Noto Sans Symbols"/>
        </w:rPr>
      </w:pPr>
      <w:bookmarkStart w:name="_Toc524312836" w:id="23"/>
      <w:r w:rsidRPr="000F5B66">
        <w:rPr>
          <w:b/>
          <w:bCs/>
        </w:rPr>
        <w:t xml:space="preserve">Project </w:t>
      </w:r>
      <w:r>
        <w:rPr>
          <w:b/>
          <w:bCs/>
        </w:rPr>
        <w:t>R</w:t>
      </w:r>
      <w:r w:rsidRPr="000F5B66">
        <w:rPr>
          <w:b/>
          <w:bCs/>
        </w:rPr>
        <w:t xml:space="preserve">equirements </w:t>
      </w:r>
      <w:r>
        <w:rPr>
          <w:b/>
          <w:bCs/>
        </w:rPr>
        <w:t>D</w:t>
      </w:r>
      <w:r w:rsidRPr="000F5B66">
        <w:rPr>
          <w:b/>
          <w:bCs/>
        </w:rPr>
        <w:t>ocument</w:t>
      </w:r>
      <w:r>
        <w:t xml:space="preserve"> </w:t>
      </w:r>
      <w:r w:rsidRPr="00C26778">
        <w:t>—</w:t>
      </w:r>
      <w:r>
        <w:t xml:space="preserve"> September 26</w:t>
      </w:r>
    </w:p>
    <w:p w:rsidR="000F5B66" w:rsidRDefault="000F5B66" w14:paraId="3DE6CCF3" w14:textId="645A76A7">
      <w:pPr>
        <w:keepLines/>
        <w:numPr>
          <w:ilvl w:val="0"/>
          <w:numId w:val="7"/>
        </w:numPr>
        <w:pBdr>
          <w:top w:val="nil"/>
          <w:left w:val="nil"/>
          <w:bottom w:val="nil"/>
          <w:right w:val="nil"/>
          <w:between w:val="nil"/>
        </w:pBdr>
      </w:pPr>
      <w:r w:rsidRPr="000F5B66">
        <w:rPr>
          <w:b/>
          <w:bCs/>
        </w:rPr>
        <w:t xml:space="preserve">Project </w:t>
      </w:r>
      <w:r>
        <w:rPr>
          <w:b/>
          <w:bCs/>
        </w:rPr>
        <w:t>D</w:t>
      </w:r>
      <w:r w:rsidRPr="000F5B66">
        <w:rPr>
          <w:b/>
          <w:bCs/>
        </w:rPr>
        <w:t>esign</w:t>
      </w:r>
      <w:r>
        <w:t xml:space="preserve"> </w:t>
      </w:r>
      <w:r w:rsidRPr="00C26778">
        <w:t>—</w:t>
      </w:r>
      <w:r>
        <w:t xml:space="preserve"> October 26</w:t>
      </w:r>
    </w:p>
    <w:p w:rsidR="000F5B66" w:rsidRDefault="000F5B66" w14:paraId="5A5155B3" w14:textId="38BCAB11">
      <w:pPr>
        <w:keepLines/>
        <w:numPr>
          <w:ilvl w:val="0"/>
          <w:numId w:val="7"/>
        </w:numPr>
        <w:pBdr>
          <w:top w:val="nil"/>
          <w:left w:val="nil"/>
          <w:bottom w:val="nil"/>
          <w:right w:val="nil"/>
          <w:between w:val="nil"/>
        </w:pBdr>
      </w:pPr>
      <w:r w:rsidRPr="000F5B66">
        <w:rPr>
          <w:b/>
          <w:bCs/>
        </w:rPr>
        <w:t xml:space="preserve">Version of the </w:t>
      </w:r>
      <w:r>
        <w:rPr>
          <w:b/>
          <w:bCs/>
        </w:rPr>
        <w:t>P</w:t>
      </w:r>
      <w:r w:rsidRPr="000F5B66">
        <w:rPr>
          <w:b/>
          <w:bCs/>
        </w:rPr>
        <w:t>rogram</w:t>
      </w:r>
      <w:r>
        <w:t xml:space="preserve"> </w:t>
      </w:r>
      <w:r w:rsidRPr="00C26778">
        <w:t>—</w:t>
      </w:r>
      <w:r>
        <w:t xml:space="preserve"> November 16</w:t>
      </w:r>
    </w:p>
    <w:p w:rsidR="000F5B66" w:rsidRDefault="000F5B66" w14:paraId="7D51A28B" w14:textId="23A0C256">
      <w:pPr>
        <w:keepLines/>
        <w:numPr>
          <w:ilvl w:val="0"/>
          <w:numId w:val="7"/>
        </w:numPr>
        <w:pBdr>
          <w:top w:val="nil"/>
          <w:left w:val="nil"/>
          <w:bottom w:val="nil"/>
          <w:right w:val="nil"/>
          <w:between w:val="nil"/>
        </w:pBdr>
      </w:pPr>
      <w:r w:rsidRPr="000F5B66">
        <w:rPr>
          <w:b/>
          <w:bCs/>
        </w:rPr>
        <w:t xml:space="preserve">A </w:t>
      </w:r>
      <w:r>
        <w:rPr>
          <w:b/>
          <w:bCs/>
        </w:rPr>
        <w:t>R</w:t>
      </w:r>
      <w:r w:rsidRPr="000F5B66">
        <w:rPr>
          <w:b/>
          <w:bCs/>
        </w:rPr>
        <w:t xml:space="preserve">evised and </w:t>
      </w:r>
      <w:r>
        <w:rPr>
          <w:b/>
          <w:bCs/>
        </w:rPr>
        <w:t>T</w:t>
      </w:r>
      <w:r w:rsidRPr="000F5B66">
        <w:rPr>
          <w:b/>
          <w:bCs/>
        </w:rPr>
        <w:t xml:space="preserve">ested </w:t>
      </w:r>
      <w:r>
        <w:rPr>
          <w:b/>
          <w:bCs/>
        </w:rPr>
        <w:t>Ve</w:t>
      </w:r>
      <w:r w:rsidRPr="000F5B66">
        <w:rPr>
          <w:b/>
          <w:bCs/>
        </w:rPr>
        <w:t xml:space="preserve">rsion of the </w:t>
      </w:r>
      <w:r>
        <w:rPr>
          <w:b/>
          <w:bCs/>
        </w:rPr>
        <w:t>P</w:t>
      </w:r>
      <w:r w:rsidRPr="000F5B66">
        <w:rPr>
          <w:b/>
          <w:bCs/>
        </w:rPr>
        <w:t>rogram</w:t>
      </w:r>
      <w:r>
        <w:t xml:space="preserve"> </w:t>
      </w:r>
      <w:r w:rsidRPr="00C26778">
        <w:t>—</w:t>
      </w:r>
      <w:r>
        <w:t xml:space="preserve"> November 30</w:t>
      </w:r>
    </w:p>
    <w:p w:rsidR="000F5B66" w:rsidRDefault="000F5B66" w14:paraId="3FD5ABA0" w14:textId="26FEEAF3">
      <w:pPr>
        <w:keepLines/>
        <w:numPr>
          <w:ilvl w:val="0"/>
          <w:numId w:val="7"/>
        </w:numPr>
        <w:pBdr>
          <w:top w:val="nil"/>
          <w:left w:val="nil"/>
          <w:bottom w:val="nil"/>
          <w:right w:val="nil"/>
          <w:between w:val="nil"/>
        </w:pBdr>
        <w:spacing w:after="120"/>
      </w:pPr>
      <w:r w:rsidRPr="000F5B66">
        <w:rPr>
          <w:b/>
          <w:bCs/>
        </w:rPr>
        <w:t xml:space="preserve">User </w:t>
      </w:r>
      <w:r>
        <w:rPr>
          <w:b/>
          <w:bCs/>
        </w:rPr>
        <w:t>M</w:t>
      </w:r>
      <w:r w:rsidRPr="000F5B66">
        <w:rPr>
          <w:b/>
          <w:bCs/>
        </w:rPr>
        <w:t>anual</w:t>
      </w:r>
      <w:r>
        <w:t xml:space="preserve"> </w:t>
      </w:r>
      <w:r w:rsidRPr="00C26778">
        <w:t>—</w:t>
      </w:r>
      <w:r>
        <w:t xml:space="preserve"> November 30</w:t>
      </w:r>
    </w:p>
    <w:p w:rsidRPr="00C26778" w:rsidR="00E918C5" w:rsidRDefault="00E918C5" w14:paraId="6C0BC797" w14:textId="77777777">
      <w:pPr>
        <w:pStyle w:val="Heading2"/>
      </w:pPr>
      <w:bookmarkStart w:name="_Toc146486060" w:id="24"/>
      <w:r w:rsidRPr="00C26778">
        <w:t>Evolution of the Software Development Plan</w:t>
      </w:r>
      <w:bookmarkEnd w:id="23"/>
      <w:bookmarkEnd w:id="24"/>
    </w:p>
    <w:p w:rsidR="00E918C5" w:rsidRDefault="00E918C5" w14:paraId="3D031BF5" w14:textId="4880DE53">
      <w:pPr>
        <w:pStyle w:val="BodyText"/>
      </w:pPr>
      <w:r w:rsidRPr="00C26778">
        <w:t xml:space="preserve">The </w:t>
      </w:r>
      <w:r w:rsidRPr="00C26778">
        <w:rPr>
          <w:i/>
          <w:iCs/>
        </w:rPr>
        <w:t>Software Development Plan</w:t>
      </w:r>
      <w:r w:rsidRPr="00C26778">
        <w:t xml:space="preserve"> will be revised </w:t>
      </w:r>
      <w:r w:rsidR="00D44ED9">
        <w:t>once each person has completed their section and once each issue of the project has been delivered.</w:t>
      </w:r>
    </w:p>
    <w:tbl>
      <w:tblPr>
        <w:tblW w:w="971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590"/>
        <w:gridCol w:w="1294"/>
        <w:gridCol w:w="4210"/>
        <w:gridCol w:w="1622"/>
      </w:tblGrid>
      <w:tr w:rsidR="00D44ED9" w:rsidTr="00D44ED9" w14:paraId="15BEA773" w14:textId="77777777">
        <w:trPr>
          <w:trHeight w:val="691"/>
        </w:trPr>
        <w:tc>
          <w:tcPr>
            <w:tcW w:w="2590" w:type="dxa"/>
          </w:tcPr>
          <w:p w:rsidR="00D44ED9" w:rsidP="00A34F41" w:rsidRDefault="00D44ED9" w14:paraId="4BF0E120" w14:textId="77777777">
            <w:pPr>
              <w:keepLines/>
              <w:spacing w:after="120"/>
              <w:jc w:val="center"/>
              <w:rPr>
                <w:b/>
              </w:rPr>
            </w:pPr>
            <w:r>
              <w:rPr>
                <w:b/>
              </w:rPr>
              <w:t>Date</w:t>
            </w:r>
          </w:p>
        </w:tc>
        <w:tc>
          <w:tcPr>
            <w:tcW w:w="1294" w:type="dxa"/>
          </w:tcPr>
          <w:p w:rsidR="00D44ED9" w:rsidP="00A34F41" w:rsidRDefault="00D44ED9" w14:paraId="72F9538D" w14:textId="77777777">
            <w:pPr>
              <w:keepLines/>
              <w:spacing w:after="120"/>
              <w:jc w:val="center"/>
              <w:rPr>
                <w:b/>
              </w:rPr>
            </w:pPr>
            <w:r>
              <w:rPr>
                <w:b/>
              </w:rPr>
              <w:t>Version</w:t>
            </w:r>
          </w:p>
        </w:tc>
        <w:tc>
          <w:tcPr>
            <w:tcW w:w="4210" w:type="dxa"/>
          </w:tcPr>
          <w:p w:rsidR="00D44ED9" w:rsidP="00A34F41" w:rsidRDefault="00D44ED9" w14:paraId="62073AA3" w14:textId="77777777">
            <w:pPr>
              <w:keepLines/>
              <w:spacing w:after="120"/>
              <w:jc w:val="center"/>
              <w:rPr>
                <w:b/>
              </w:rPr>
            </w:pPr>
            <w:r>
              <w:rPr>
                <w:b/>
              </w:rPr>
              <w:t>Description</w:t>
            </w:r>
          </w:p>
        </w:tc>
        <w:tc>
          <w:tcPr>
            <w:tcW w:w="1622" w:type="dxa"/>
          </w:tcPr>
          <w:p w:rsidR="00D44ED9" w:rsidP="00A34F41" w:rsidRDefault="00D44ED9" w14:paraId="4A616724" w14:textId="77777777">
            <w:pPr>
              <w:keepLines/>
              <w:spacing w:after="120"/>
              <w:jc w:val="center"/>
              <w:rPr>
                <w:b/>
              </w:rPr>
            </w:pPr>
            <w:r>
              <w:rPr>
                <w:b/>
              </w:rPr>
              <w:t>Author</w:t>
            </w:r>
          </w:p>
        </w:tc>
      </w:tr>
      <w:tr w:rsidR="00D44ED9" w:rsidTr="00D44ED9" w14:paraId="573337A6" w14:textId="77777777">
        <w:trPr>
          <w:trHeight w:val="691"/>
        </w:trPr>
        <w:tc>
          <w:tcPr>
            <w:tcW w:w="2590" w:type="dxa"/>
          </w:tcPr>
          <w:p w:rsidR="00D44ED9" w:rsidP="00A34F41" w:rsidRDefault="00D44ED9" w14:paraId="4E2A924F" w14:textId="77777777">
            <w:pPr>
              <w:keepLines/>
              <w:spacing w:after="120"/>
            </w:pPr>
            <w:r>
              <w:t>09/23/2023</w:t>
            </w:r>
          </w:p>
        </w:tc>
        <w:tc>
          <w:tcPr>
            <w:tcW w:w="1294" w:type="dxa"/>
          </w:tcPr>
          <w:p w:rsidR="00D44ED9" w:rsidP="00A34F41" w:rsidRDefault="00D44ED9" w14:paraId="523BCEFE" w14:textId="77777777">
            <w:pPr>
              <w:keepLines/>
              <w:spacing w:after="120"/>
            </w:pPr>
            <w:r>
              <w:t>1.0</w:t>
            </w:r>
          </w:p>
        </w:tc>
        <w:tc>
          <w:tcPr>
            <w:tcW w:w="4210" w:type="dxa"/>
          </w:tcPr>
          <w:p w:rsidR="00D44ED9" w:rsidP="00A34F41" w:rsidRDefault="00D44ED9" w14:paraId="5B80CE7F" w14:textId="77777777">
            <w:pPr>
              <w:keepLines/>
              <w:spacing w:after="120"/>
            </w:pPr>
            <w:r>
              <w:t>Updated Project Management Section</w:t>
            </w:r>
          </w:p>
        </w:tc>
        <w:tc>
          <w:tcPr>
            <w:tcW w:w="1622" w:type="dxa"/>
          </w:tcPr>
          <w:p w:rsidR="00D44ED9" w:rsidP="00A34F41" w:rsidRDefault="00D44ED9" w14:paraId="777ED160" w14:textId="77777777">
            <w:pPr>
              <w:keepLines/>
              <w:spacing w:after="120"/>
            </w:pPr>
            <w:r>
              <w:t>Vivian Lara</w:t>
            </w:r>
          </w:p>
        </w:tc>
      </w:tr>
      <w:tr w:rsidR="00D44ED9" w:rsidTr="00D44ED9" w14:paraId="1CAB6B64" w14:textId="77777777">
        <w:trPr>
          <w:trHeight w:val="691"/>
        </w:trPr>
        <w:tc>
          <w:tcPr>
            <w:tcW w:w="2590" w:type="dxa"/>
          </w:tcPr>
          <w:p w:rsidR="00D44ED9" w:rsidP="00A34F41" w:rsidRDefault="00D44ED9" w14:paraId="62EACB2C" w14:textId="77777777">
            <w:pPr>
              <w:keepLines/>
              <w:spacing w:after="120"/>
            </w:pPr>
            <w:r>
              <w:t>09/23/2023</w:t>
            </w:r>
          </w:p>
        </w:tc>
        <w:tc>
          <w:tcPr>
            <w:tcW w:w="1294" w:type="dxa"/>
          </w:tcPr>
          <w:p w:rsidR="00D44ED9" w:rsidP="00A34F41" w:rsidRDefault="00D44ED9" w14:paraId="64813817" w14:textId="77777777">
            <w:pPr>
              <w:keepLines/>
              <w:spacing w:after="120"/>
            </w:pPr>
            <w:r>
              <w:t>1.1</w:t>
            </w:r>
          </w:p>
        </w:tc>
        <w:tc>
          <w:tcPr>
            <w:tcW w:w="4210" w:type="dxa"/>
          </w:tcPr>
          <w:p w:rsidR="00D44ED9" w:rsidP="00A34F41" w:rsidRDefault="00D44ED9" w14:paraId="4C51B3C7" w14:textId="77777777">
            <w:pPr>
              <w:keepLines/>
              <w:tabs>
                <w:tab w:val="left" w:pos="1173"/>
              </w:tabs>
              <w:spacing w:after="120"/>
            </w:pPr>
            <w:r>
              <w:t>Updated Annexes &amp; Introduction Section</w:t>
            </w:r>
          </w:p>
        </w:tc>
        <w:tc>
          <w:tcPr>
            <w:tcW w:w="1622" w:type="dxa"/>
          </w:tcPr>
          <w:p w:rsidR="00D44ED9" w:rsidP="00A34F41" w:rsidRDefault="00D44ED9" w14:paraId="756AC8EF" w14:textId="77777777">
            <w:pPr>
              <w:keepLines/>
              <w:spacing w:after="120"/>
            </w:pPr>
            <w:r>
              <w:t>Aryan Kevat</w:t>
            </w:r>
          </w:p>
        </w:tc>
      </w:tr>
      <w:tr w:rsidR="00D44ED9" w:rsidTr="00D44ED9" w14:paraId="6CAE4AC0" w14:textId="77777777">
        <w:trPr>
          <w:trHeight w:val="691"/>
        </w:trPr>
        <w:tc>
          <w:tcPr>
            <w:tcW w:w="2590" w:type="dxa"/>
          </w:tcPr>
          <w:p w:rsidR="00D44ED9" w:rsidP="00A34F41" w:rsidRDefault="00D44ED9" w14:paraId="7743AAD3" w14:textId="77777777">
            <w:pPr>
              <w:keepLines/>
              <w:spacing w:after="120"/>
            </w:pPr>
            <w:r>
              <w:t>09/23/2023</w:t>
            </w:r>
          </w:p>
        </w:tc>
        <w:tc>
          <w:tcPr>
            <w:tcW w:w="1294" w:type="dxa"/>
          </w:tcPr>
          <w:p w:rsidR="00D44ED9" w:rsidP="00A34F41" w:rsidRDefault="00D44ED9" w14:paraId="79FD5623" w14:textId="77777777">
            <w:pPr>
              <w:keepLines/>
              <w:spacing w:after="120"/>
            </w:pPr>
            <w:r>
              <w:t>1.2</w:t>
            </w:r>
          </w:p>
        </w:tc>
        <w:tc>
          <w:tcPr>
            <w:tcW w:w="4210" w:type="dxa"/>
          </w:tcPr>
          <w:p w:rsidR="00D44ED9" w:rsidP="00A34F41" w:rsidRDefault="00D44ED9" w14:paraId="06DE75BA" w14:textId="77777777">
            <w:pPr>
              <w:keepLines/>
              <w:tabs>
                <w:tab w:val="left" w:pos="1173"/>
              </w:tabs>
              <w:spacing w:after="120"/>
            </w:pPr>
            <w:r>
              <w:t>Updated Introduction</w:t>
            </w:r>
          </w:p>
        </w:tc>
        <w:tc>
          <w:tcPr>
            <w:tcW w:w="1622" w:type="dxa"/>
          </w:tcPr>
          <w:p w:rsidR="00D44ED9" w:rsidP="00A34F41" w:rsidRDefault="00D44ED9" w14:paraId="1F572189" w14:textId="77777777">
            <w:pPr>
              <w:keepLines/>
              <w:spacing w:after="120"/>
            </w:pPr>
            <w:r>
              <w:t>Elizabeth Channel</w:t>
            </w:r>
          </w:p>
        </w:tc>
      </w:tr>
      <w:tr w:rsidR="00D44ED9" w:rsidTr="00D44ED9" w14:paraId="7203934F" w14:textId="77777777">
        <w:trPr>
          <w:trHeight w:val="691"/>
        </w:trPr>
        <w:tc>
          <w:tcPr>
            <w:tcW w:w="2590" w:type="dxa"/>
          </w:tcPr>
          <w:p w:rsidR="00D44ED9" w:rsidP="00A34F41" w:rsidRDefault="00D44ED9" w14:paraId="75769A9D" w14:textId="77777777">
            <w:pPr>
              <w:keepLines/>
              <w:spacing w:after="120"/>
            </w:pPr>
            <w:r>
              <w:t>09/24/2023</w:t>
            </w:r>
          </w:p>
        </w:tc>
        <w:tc>
          <w:tcPr>
            <w:tcW w:w="1294" w:type="dxa"/>
          </w:tcPr>
          <w:p w:rsidR="00D44ED9" w:rsidP="00A34F41" w:rsidRDefault="00D44ED9" w14:paraId="62166468" w14:textId="77777777">
            <w:pPr>
              <w:keepLines/>
              <w:spacing w:after="120"/>
            </w:pPr>
            <w:r>
              <w:t>1.3</w:t>
            </w:r>
          </w:p>
        </w:tc>
        <w:tc>
          <w:tcPr>
            <w:tcW w:w="4210" w:type="dxa"/>
          </w:tcPr>
          <w:p w:rsidR="00D44ED9" w:rsidP="00A34F41" w:rsidRDefault="00D44ED9" w14:paraId="1016CEDD" w14:textId="77777777">
            <w:pPr>
              <w:keepLines/>
              <w:tabs>
                <w:tab w:val="left" w:pos="1173"/>
              </w:tabs>
              <w:spacing w:after="120"/>
            </w:pPr>
            <w:r>
              <w:t>Updated Management Process</w:t>
            </w:r>
          </w:p>
        </w:tc>
        <w:tc>
          <w:tcPr>
            <w:tcW w:w="1622" w:type="dxa"/>
          </w:tcPr>
          <w:p w:rsidR="00D44ED9" w:rsidP="00A34F41" w:rsidRDefault="00D44ED9" w14:paraId="560AA909" w14:textId="77777777">
            <w:pPr>
              <w:keepLines/>
              <w:spacing w:after="120"/>
            </w:pPr>
            <w:r>
              <w:t>Chris Cooper</w:t>
            </w:r>
          </w:p>
        </w:tc>
      </w:tr>
      <w:tr w:rsidR="00D44ED9" w:rsidTr="00D44ED9" w14:paraId="7A79FD0F" w14:textId="77777777">
        <w:trPr>
          <w:trHeight w:val="691"/>
        </w:trPr>
        <w:tc>
          <w:tcPr>
            <w:tcW w:w="2590" w:type="dxa"/>
          </w:tcPr>
          <w:p w:rsidR="00D44ED9" w:rsidP="00A34F41" w:rsidRDefault="00D44ED9" w14:paraId="0E374420" w14:textId="12DDFA69">
            <w:pPr>
              <w:keepLines/>
              <w:spacing w:after="120"/>
            </w:pPr>
            <w:r>
              <w:t>09/24/2023</w:t>
            </w:r>
          </w:p>
        </w:tc>
        <w:tc>
          <w:tcPr>
            <w:tcW w:w="1294" w:type="dxa"/>
          </w:tcPr>
          <w:p w:rsidR="00D44ED9" w:rsidP="00A34F41" w:rsidRDefault="00D44ED9" w14:paraId="793D2E01" w14:textId="77777777">
            <w:pPr>
              <w:keepLines/>
              <w:spacing w:after="120"/>
            </w:pPr>
            <w:r>
              <w:t>1.4</w:t>
            </w:r>
          </w:p>
        </w:tc>
        <w:tc>
          <w:tcPr>
            <w:tcW w:w="4210" w:type="dxa"/>
          </w:tcPr>
          <w:p w:rsidR="00D44ED9" w:rsidP="00A34F41" w:rsidRDefault="00D44ED9" w14:paraId="3B1AC6E9" w14:textId="77777777">
            <w:pPr>
              <w:keepLines/>
              <w:tabs>
                <w:tab w:val="left" w:pos="1173"/>
              </w:tabs>
              <w:spacing w:after="120"/>
            </w:pPr>
            <w:r>
              <w:t>Updated Management Process</w:t>
            </w:r>
          </w:p>
        </w:tc>
        <w:tc>
          <w:tcPr>
            <w:tcW w:w="1622" w:type="dxa"/>
          </w:tcPr>
          <w:p w:rsidR="00D44ED9" w:rsidP="00A34F41" w:rsidRDefault="00D44ED9" w14:paraId="0D4DBDE0" w14:textId="77777777">
            <w:pPr>
              <w:keepLines/>
              <w:spacing w:after="120"/>
            </w:pPr>
            <w:r>
              <w:t>Jeff Burns</w:t>
            </w:r>
          </w:p>
        </w:tc>
      </w:tr>
      <w:tr w:rsidR="00D44ED9" w:rsidTr="00D44ED9" w14:paraId="3B789E09" w14:textId="77777777">
        <w:trPr>
          <w:trHeight w:val="597"/>
        </w:trPr>
        <w:tc>
          <w:tcPr>
            <w:tcW w:w="2590" w:type="dxa"/>
          </w:tcPr>
          <w:p w:rsidR="00D44ED9" w:rsidP="00A34F41" w:rsidRDefault="00D44ED9" w14:paraId="34EE1B9D" w14:textId="68DC42F8">
            <w:pPr>
              <w:keepLines/>
              <w:spacing w:after="120"/>
            </w:pPr>
            <w:r>
              <w:t>09/24/2023</w:t>
            </w:r>
          </w:p>
        </w:tc>
        <w:tc>
          <w:tcPr>
            <w:tcW w:w="1294" w:type="dxa"/>
          </w:tcPr>
          <w:p w:rsidR="00D44ED9" w:rsidP="00A34F41" w:rsidRDefault="00D44ED9" w14:paraId="2DA636EB" w14:textId="77777777">
            <w:pPr>
              <w:keepLines/>
              <w:spacing w:after="120"/>
            </w:pPr>
            <w:r>
              <w:t>1.5</w:t>
            </w:r>
          </w:p>
        </w:tc>
        <w:tc>
          <w:tcPr>
            <w:tcW w:w="4210" w:type="dxa"/>
          </w:tcPr>
          <w:p w:rsidR="00D44ED9" w:rsidP="00A34F41" w:rsidRDefault="00D44ED9" w14:paraId="5C95A9E4" w14:textId="77777777">
            <w:pPr>
              <w:keepLines/>
              <w:tabs>
                <w:tab w:val="left" w:pos="1173"/>
              </w:tabs>
              <w:spacing w:after="120"/>
            </w:pPr>
            <w:r>
              <w:t>Updated Project Overview</w:t>
            </w:r>
          </w:p>
        </w:tc>
        <w:tc>
          <w:tcPr>
            <w:tcW w:w="1622" w:type="dxa"/>
          </w:tcPr>
          <w:p w:rsidR="00D44ED9" w:rsidP="00A34F41" w:rsidRDefault="00D44ED9" w14:paraId="74A36578" w14:textId="77777777">
            <w:pPr>
              <w:keepLines/>
              <w:spacing w:after="120"/>
            </w:pPr>
            <w:r>
              <w:t xml:space="preserve">Ashley Vierling </w:t>
            </w:r>
          </w:p>
        </w:tc>
      </w:tr>
      <w:tr w:rsidR="004B513C" w:rsidTr="00D44ED9" w14:paraId="049F12EB" w14:textId="77777777">
        <w:trPr>
          <w:trHeight w:val="597"/>
        </w:trPr>
        <w:tc>
          <w:tcPr>
            <w:tcW w:w="2590" w:type="dxa"/>
          </w:tcPr>
          <w:p w:rsidR="004B513C" w:rsidP="00A34F41" w:rsidRDefault="004B513C" w14:paraId="1AA741D2" w14:textId="3DE178FC">
            <w:pPr>
              <w:keepLines/>
              <w:spacing w:after="120"/>
            </w:pPr>
            <w:r>
              <w:t>09/24/2023</w:t>
            </w:r>
          </w:p>
        </w:tc>
        <w:tc>
          <w:tcPr>
            <w:tcW w:w="1294" w:type="dxa"/>
          </w:tcPr>
          <w:p w:rsidR="004B513C" w:rsidP="00A34F41" w:rsidRDefault="004B513C" w14:paraId="1D94C70B" w14:textId="1E5333E2">
            <w:pPr>
              <w:keepLines/>
              <w:spacing w:after="120"/>
            </w:pPr>
            <w:r>
              <w:t>1.6</w:t>
            </w:r>
          </w:p>
        </w:tc>
        <w:tc>
          <w:tcPr>
            <w:tcW w:w="4210" w:type="dxa"/>
          </w:tcPr>
          <w:p w:rsidR="004B513C" w:rsidP="00A34F41" w:rsidRDefault="004B513C" w14:paraId="6FA4BBD9" w14:textId="2E70CD39">
            <w:pPr>
              <w:keepLines/>
              <w:tabs>
                <w:tab w:val="left" w:pos="1173"/>
              </w:tabs>
              <w:spacing w:after="120"/>
            </w:pPr>
            <w:r>
              <w:t>Updated References &amp; Glossary</w:t>
            </w:r>
          </w:p>
        </w:tc>
        <w:tc>
          <w:tcPr>
            <w:tcW w:w="1622" w:type="dxa"/>
          </w:tcPr>
          <w:p w:rsidR="004B513C" w:rsidP="00A34F41" w:rsidRDefault="004B513C" w14:paraId="1DC75F48" w14:textId="184991A2">
            <w:pPr>
              <w:keepLines/>
              <w:spacing w:after="120"/>
            </w:pPr>
            <w:r>
              <w:t>Aryan Kevat</w:t>
            </w:r>
          </w:p>
        </w:tc>
      </w:tr>
    </w:tbl>
    <w:p w:rsidRPr="00C26778" w:rsidR="00D44ED9" w:rsidRDefault="00D44ED9" w14:paraId="5E30BA93" w14:textId="77777777">
      <w:pPr>
        <w:pStyle w:val="BodyText"/>
      </w:pPr>
    </w:p>
    <w:p w:rsidRPr="00C26778" w:rsidR="00E918C5" w:rsidRDefault="00E918C5" w14:paraId="3B5464DD" w14:textId="77777777">
      <w:pPr>
        <w:pStyle w:val="Heading1"/>
      </w:pPr>
      <w:bookmarkStart w:name="_Toc524312837" w:id="25"/>
      <w:bookmarkStart w:name="_Toc146486061" w:id="26"/>
      <w:r w:rsidRPr="00C26778">
        <w:t>Project Organization</w:t>
      </w:r>
      <w:bookmarkEnd w:id="25"/>
      <w:bookmarkEnd w:id="26"/>
    </w:p>
    <w:p w:rsidRPr="00C26778" w:rsidR="00E918C5" w:rsidRDefault="00E918C5" w14:paraId="2FAE4A7A" w14:textId="77777777">
      <w:pPr>
        <w:pStyle w:val="Heading2"/>
      </w:pPr>
      <w:bookmarkStart w:name="_Toc524312838" w:id="27"/>
      <w:bookmarkStart w:name="_Toc146486062" w:id="28"/>
      <w:r w:rsidRPr="00C26778">
        <w:t>Organizational Structure</w:t>
      </w:r>
      <w:bookmarkEnd w:id="27"/>
      <w:bookmarkEnd w:id="28"/>
    </w:p>
    <w:p w:rsidR="00CF47E6" w:rsidP="00CF47E6" w:rsidRDefault="00CF47E6" w14:paraId="2CB87AA9" w14:textId="609D0794">
      <w:pPr>
        <w:pStyle w:val="BodyText"/>
      </w:pPr>
      <w:r w:rsidRPr="000B59F4">
        <w:rPr>
          <w:b/>
          <w:bCs/>
        </w:rPr>
        <w:t>Lead</w:t>
      </w:r>
      <w:r w:rsidRPr="000B59F4" w:rsidR="000B59F4">
        <w:rPr>
          <w:b/>
          <w:bCs/>
        </w:rPr>
        <w:t>er</w:t>
      </w:r>
      <w:r>
        <w:t xml:space="preserve"> </w:t>
      </w:r>
      <w:r w:rsidRPr="00C26778" w:rsidR="000B59F4">
        <w:t>—</w:t>
      </w:r>
      <w:r>
        <w:t xml:space="preserve"> </w:t>
      </w:r>
      <w:r w:rsidR="000B59F4">
        <w:t>w</w:t>
      </w:r>
      <w:r>
        <w:t xml:space="preserve">ill submit any assignments/deliverables. </w:t>
      </w:r>
      <w:r w:rsidR="00DD44A6">
        <w:t xml:space="preserve">In charge of the main </w:t>
      </w:r>
      <w:r>
        <w:t>communicat</w:t>
      </w:r>
      <w:r w:rsidR="00DD44A6">
        <w:t xml:space="preserve">ion </w:t>
      </w:r>
      <w:r>
        <w:t>with the professor and/or TA as needed.</w:t>
      </w:r>
    </w:p>
    <w:p w:rsidR="00CF47E6" w:rsidP="00CF47E6" w:rsidRDefault="00CF47E6" w14:paraId="64772706" w14:textId="795CBFE4">
      <w:pPr>
        <w:pStyle w:val="BodyText"/>
      </w:pPr>
      <w:r w:rsidRPr="000B59F4">
        <w:rPr>
          <w:b/>
          <w:bCs/>
        </w:rPr>
        <w:t xml:space="preserve">GitHub </w:t>
      </w:r>
      <w:r w:rsidRPr="000B59F4" w:rsidR="000B59F4">
        <w:rPr>
          <w:b/>
          <w:bCs/>
        </w:rPr>
        <w:t>M</w:t>
      </w:r>
      <w:r w:rsidRPr="000B59F4">
        <w:rPr>
          <w:b/>
          <w:bCs/>
        </w:rPr>
        <w:t xml:space="preserve">anager </w:t>
      </w:r>
      <w:r w:rsidRPr="00C26778" w:rsidR="000B59F4">
        <w:t>—</w:t>
      </w:r>
      <w:r>
        <w:t xml:space="preserve"> </w:t>
      </w:r>
      <w:r w:rsidR="000B59F4">
        <w:t>w</w:t>
      </w:r>
      <w:r>
        <w:t>ill ensure GitHub is up to date and organized.</w:t>
      </w:r>
    </w:p>
    <w:p w:rsidR="00CF47E6" w:rsidP="00CF47E6" w:rsidRDefault="00CF47E6" w14:paraId="2A9687F7" w14:textId="184AEB0C">
      <w:pPr>
        <w:pStyle w:val="BodyText"/>
        <w:ind w:left="0"/>
      </w:pPr>
      <w:r>
        <w:tab/>
      </w:r>
      <w:r w:rsidRPr="000B59F4">
        <w:rPr>
          <w:b/>
          <w:bCs/>
        </w:rPr>
        <w:t>Code</w:t>
      </w:r>
      <w:r w:rsidR="000B59F4">
        <w:rPr>
          <w:b/>
          <w:bCs/>
        </w:rPr>
        <w:t>r</w:t>
      </w:r>
      <w:r w:rsidRPr="000B59F4">
        <w:rPr>
          <w:b/>
          <w:bCs/>
        </w:rPr>
        <w:t>/</w:t>
      </w:r>
      <w:r w:rsidR="000B59F4">
        <w:rPr>
          <w:b/>
          <w:bCs/>
        </w:rPr>
        <w:t>T</w:t>
      </w:r>
      <w:r w:rsidRPr="000B59F4">
        <w:rPr>
          <w:b/>
          <w:bCs/>
        </w:rPr>
        <w:t>ester</w:t>
      </w:r>
      <w:r>
        <w:t xml:space="preserve"> </w:t>
      </w:r>
      <w:r w:rsidRPr="00C26778" w:rsidR="000B59F4">
        <w:t>—</w:t>
      </w:r>
      <w:r w:rsidR="000B59F4">
        <w:t xml:space="preserve"> w</w:t>
      </w:r>
      <w:r>
        <w:t>ill be the ones who write</w:t>
      </w:r>
      <w:r w:rsidR="000B59F4">
        <w:t xml:space="preserve"> the primary</w:t>
      </w:r>
      <w:r>
        <w:t xml:space="preserve"> </w:t>
      </w:r>
      <w:r w:rsidR="00DD44A6">
        <w:t>code and</w:t>
      </w:r>
      <w:r>
        <w:t xml:space="preserve"> ensure test cases pass.</w:t>
      </w:r>
    </w:p>
    <w:p w:rsidR="00CF47E6" w:rsidP="00CF47E6" w:rsidRDefault="00CF47E6" w14:paraId="71795253" w14:textId="014E2026">
      <w:pPr>
        <w:pStyle w:val="BodyText"/>
      </w:pPr>
      <w:r w:rsidRPr="000B59F4">
        <w:rPr>
          <w:b/>
          <w:bCs/>
        </w:rPr>
        <w:t xml:space="preserve">Quality </w:t>
      </w:r>
      <w:r w:rsidR="000B59F4">
        <w:rPr>
          <w:b/>
          <w:bCs/>
        </w:rPr>
        <w:t>C</w:t>
      </w:r>
      <w:r w:rsidRPr="000B59F4">
        <w:rPr>
          <w:b/>
          <w:bCs/>
        </w:rPr>
        <w:t>ontrol</w:t>
      </w:r>
      <w:r>
        <w:t xml:space="preserve"> </w:t>
      </w:r>
      <w:r w:rsidRPr="00C26778" w:rsidR="000B59F4">
        <w:t>—</w:t>
      </w:r>
      <w:r>
        <w:t xml:space="preserve"> </w:t>
      </w:r>
      <w:r w:rsidR="000B59F4">
        <w:t>w</w:t>
      </w:r>
      <w:r>
        <w:t>ill look over everything before submitting and ensure code follows best practices and formatting.</w:t>
      </w:r>
    </w:p>
    <w:p w:rsidRPr="00CF47E6" w:rsidR="00CF47E6" w:rsidP="00CF47E6" w:rsidRDefault="00CF47E6" w14:paraId="1BC91C6F" w14:textId="1FC0315E">
      <w:pPr>
        <w:pStyle w:val="BodyText"/>
      </w:pPr>
      <w:r w:rsidRPr="000B59F4">
        <w:rPr>
          <w:b/>
          <w:bCs/>
        </w:rPr>
        <w:t>Documentation</w:t>
      </w:r>
      <w:r>
        <w:t xml:space="preserve"> </w:t>
      </w:r>
      <w:r w:rsidRPr="00C26778" w:rsidR="000B59F4">
        <w:t>—</w:t>
      </w:r>
      <w:r>
        <w:t xml:space="preserve"> </w:t>
      </w:r>
      <w:r w:rsidR="000B59F4">
        <w:t>w</w:t>
      </w:r>
      <w:r>
        <w:t>ill ensure this document is kept up to date and accurate</w:t>
      </w:r>
      <w:r w:rsidR="000B59F4">
        <w:t xml:space="preserve"> as well as log communication of team members such as meetings. </w:t>
      </w:r>
    </w:p>
    <w:p w:rsidRPr="00C26778" w:rsidR="00E918C5" w:rsidRDefault="00E918C5" w14:paraId="65B4D867" w14:textId="77777777">
      <w:pPr>
        <w:pStyle w:val="Heading2"/>
      </w:pPr>
      <w:bookmarkStart w:name="_Toc524312839" w:id="29"/>
      <w:bookmarkStart w:name="_Toc146486063" w:id="30"/>
      <w:r w:rsidRPr="00C26778">
        <w:t>External Interfaces</w:t>
      </w:r>
      <w:bookmarkEnd w:id="29"/>
      <w:bookmarkEnd w:id="30"/>
    </w:p>
    <w:p w:rsidR="00DD44A6" w:rsidP="645A05EF" w:rsidRDefault="00764952" w14:paraId="69DFBCB6" w14:textId="719A491D">
      <w:pPr>
        <w:pStyle w:val="BodyText"/>
        <w:spacing w:line="276" w:lineRule="auto"/>
      </w:pPr>
      <w:r w:rsidRPr="645A05EF">
        <w:rPr>
          <w:b/>
          <w:bCs/>
        </w:rPr>
        <w:t>Professor Hossein Saiedian</w:t>
      </w:r>
      <w:r>
        <w:rPr>
          <w:rFonts w:ascii="Lato" w:hAnsi="Lato"/>
          <w:color w:val="333333"/>
        </w:rPr>
        <w:br/>
      </w:r>
      <w:r>
        <w:tab/>
      </w:r>
      <w:r>
        <w:t>Office: Eaton Hall 3012</w:t>
      </w:r>
    </w:p>
    <w:p w:rsidRPr="00764952" w:rsidR="00764952" w:rsidP="645A05EF" w:rsidRDefault="00DD44A6" w14:paraId="1A8CB9A8" w14:textId="35C6006C">
      <w:pPr>
        <w:pStyle w:val="BodyText"/>
        <w:spacing w:line="276" w:lineRule="auto"/>
        <w:ind w:left="1440"/>
      </w:pPr>
      <w:r>
        <w:t>Office Hours: Tuesdays and Thursdays, 1:00-2:00 PM (and by appointment)</w:t>
      </w:r>
      <w:r w:rsidR="00764952">
        <w:rPr>
          <w:rFonts w:ascii="Lato" w:hAnsi="Lato"/>
          <w:color w:val="333333"/>
        </w:rPr>
        <w:br/>
      </w:r>
      <w:r w:rsidR="00764952">
        <w:t>Telephone: 785-864-8812</w:t>
      </w:r>
      <w:r w:rsidR="00764952">
        <w:rPr>
          <w:rFonts w:ascii="Lato" w:hAnsi="Lato"/>
          <w:color w:val="333333"/>
        </w:rPr>
        <w:br/>
      </w:r>
      <w:r w:rsidR="00764952">
        <w:t>E-Mail: saiedian@ku.edu</w:t>
      </w:r>
    </w:p>
    <w:p w:rsidR="00764952" w:rsidP="645A05EF" w:rsidRDefault="00764952" w14:paraId="0867084D" w14:textId="77777777">
      <w:pPr>
        <w:pStyle w:val="BodyText"/>
        <w:spacing w:line="240" w:lineRule="auto"/>
        <w:rPr>
          <w:b/>
          <w:bCs/>
        </w:rPr>
      </w:pPr>
      <w:r w:rsidRPr="645A05EF">
        <w:rPr>
          <w:b/>
          <w:bCs/>
        </w:rPr>
        <w:t xml:space="preserve">Nemath Shaik – TA </w:t>
      </w:r>
    </w:p>
    <w:p w:rsidR="00DD44A6" w:rsidP="645A05EF" w:rsidRDefault="00764952" w14:paraId="7EB9DB71" w14:textId="77777777">
      <w:pPr>
        <w:pStyle w:val="BodyText"/>
        <w:spacing w:line="240" w:lineRule="auto"/>
        <w:ind w:left="1440"/>
      </w:pPr>
      <w:r>
        <w:t>Office: EATN 2005B</w:t>
      </w:r>
    </w:p>
    <w:p w:rsidRPr="00764952" w:rsidR="00764952" w:rsidP="645A05EF" w:rsidRDefault="00DD44A6" w14:paraId="1ECDB1F8" w14:textId="7266BC8C">
      <w:pPr>
        <w:pStyle w:val="BodyText"/>
        <w:spacing w:line="240" w:lineRule="auto"/>
        <w:ind w:left="1440"/>
      </w:pPr>
      <w:r>
        <w:t xml:space="preserve">Office Hours: </w:t>
      </w:r>
      <w:r w:rsidR="00764952">
        <w:t>M</w:t>
      </w:r>
      <w:r>
        <w:t xml:space="preserve">onday </w:t>
      </w:r>
      <w:r w:rsidR="00764952">
        <w:t>12:00-2:00 PM</w:t>
      </w:r>
    </w:p>
    <w:p w:rsidR="00764952" w:rsidP="645A05EF" w:rsidRDefault="00764952" w14:paraId="7D33A5AC" w14:textId="1365CE41">
      <w:pPr>
        <w:pStyle w:val="BodyText"/>
        <w:spacing w:line="240" w:lineRule="auto"/>
        <w:ind w:left="1440"/>
      </w:pPr>
      <w:r>
        <w:t xml:space="preserve">E-Mail: </w:t>
      </w:r>
      <w:r w:rsidRPr="00764952">
        <w:t>nyamtulla.shaik@ku.edu</w:t>
      </w:r>
    </w:p>
    <w:p w:rsidRPr="00C26778" w:rsidR="00E918C5" w:rsidP="000C5192" w:rsidRDefault="00E918C5" w14:paraId="26962EB1" w14:textId="11E53A5C">
      <w:pPr>
        <w:pStyle w:val="Heading2"/>
      </w:pPr>
      <w:bookmarkStart w:name="_Toc524312840" w:id="31"/>
      <w:bookmarkStart w:name="_Toc146486064" w:id="32"/>
      <w:r w:rsidRPr="00C26778">
        <w:t>Roles and Responsibilities</w:t>
      </w:r>
      <w:bookmarkEnd w:id="31"/>
      <w:bookmarkEnd w:id="32"/>
    </w:p>
    <w:tbl>
      <w:tblPr>
        <w:tblW w:w="4320" w:type="pct"/>
        <w:tblCellSpacing w:w="15" w:type="dxa"/>
        <w:tblInd w:w="78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000" w:firstRow="0" w:lastRow="0" w:firstColumn="0" w:lastColumn="0" w:noHBand="0" w:noVBand="0"/>
      </w:tblPr>
      <w:tblGrid>
        <w:gridCol w:w="3205"/>
        <w:gridCol w:w="4868"/>
      </w:tblGrid>
      <w:tr w:rsidRPr="00C26778" w:rsidR="00E918C5" w14:paraId="3A07E4FF"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E918C5" w:rsidRDefault="00E918C5" w14:paraId="6A89F3F8" w14:textId="77777777">
            <w:pPr>
              <w:rPr>
                <w:sz w:val="24"/>
                <w:szCs w:val="24"/>
              </w:rPr>
            </w:pPr>
            <w:r w:rsidRPr="00C26778">
              <w:rPr>
                <w:b/>
                <w:bCs/>
              </w:rPr>
              <w:t>Person</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E918C5" w14:paraId="49616FB9" w14:textId="77777777">
            <w:pPr>
              <w:rPr>
                <w:sz w:val="24"/>
                <w:szCs w:val="24"/>
              </w:rPr>
            </w:pPr>
            <w:r w:rsidRPr="00C26778">
              <w:rPr>
                <w:b/>
                <w:bCs/>
              </w:rPr>
              <w:t>Unified Process for EDUcation Role</w:t>
            </w:r>
          </w:p>
        </w:tc>
      </w:tr>
      <w:tr w:rsidRPr="00C26778" w:rsidR="00E918C5" w14:paraId="21C5B6FF"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E918C5" w:rsidRDefault="00CF47E6" w14:paraId="5BE8EDD7" w14:textId="2DAB9C4F">
            <w:pPr>
              <w:rPr>
                <w:szCs w:val="24"/>
              </w:rPr>
            </w:pPr>
            <w:r>
              <w:rPr>
                <w:szCs w:val="24"/>
              </w:rPr>
              <w:t>Jeff M Burns</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CF47E6" w14:paraId="11F93DD4" w14:textId="7D5EE932">
            <w:pPr>
              <w:rPr>
                <w:szCs w:val="24"/>
              </w:rPr>
            </w:pPr>
            <w:r>
              <w:rPr>
                <w:szCs w:val="24"/>
              </w:rPr>
              <w:t>Lead</w:t>
            </w:r>
          </w:p>
        </w:tc>
      </w:tr>
      <w:tr w:rsidRPr="00C26778" w:rsidR="00E918C5" w14:paraId="1A9BBD42"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390A2B54" w14:textId="41757376">
            <w:pPr>
              <w:rPr>
                <w:szCs w:val="24"/>
              </w:rPr>
            </w:pPr>
            <w:r>
              <w:rPr>
                <w:szCs w:val="24"/>
              </w:rPr>
              <w:t>Chris Cooper</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CF47E6" w14:paraId="562D156C" w14:textId="276EC591">
            <w:pPr>
              <w:rPr>
                <w:szCs w:val="24"/>
              </w:rPr>
            </w:pPr>
            <w:r>
              <w:rPr>
                <w:szCs w:val="24"/>
              </w:rPr>
              <w:t>GitHub manager</w:t>
            </w:r>
          </w:p>
        </w:tc>
      </w:tr>
      <w:tr w:rsidRPr="00C26778" w:rsidR="00CF47E6" w14:paraId="2C24104D"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1E5EAB5A" w14:textId="74B9DE8A">
            <w:pPr>
              <w:rPr>
                <w:szCs w:val="24"/>
              </w:rPr>
            </w:pPr>
            <w:r>
              <w:rPr>
                <w:szCs w:val="24"/>
              </w:rPr>
              <w:t>Aryan Kevat</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30E068DF" w14:textId="1C3FABFD">
            <w:pPr>
              <w:rPr>
                <w:szCs w:val="24"/>
              </w:rPr>
            </w:pPr>
            <w:r>
              <w:rPr>
                <w:szCs w:val="24"/>
              </w:rPr>
              <w:t>Code/tester</w:t>
            </w:r>
          </w:p>
        </w:tc>
      </w:tr>
      <w:tr w:rsidRPr="00C26778" w:rsidR="00CF47E6" w14:paraId="44503543"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7E9212EA" w14:textId="725B59BC">
            <w:pPr>
              <w:rPr>
                <w:szCs w:val="24"/>
              </w:rPr>
            </w:pPr>
            <w:r>
              <w:rPr>
                <w:szCs w:val="24"/>
              </w:rPr>
              <w:t>Ashley Vierling</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44EC9D02" w14:textId="38FB9586">
            <w:pPr>
              <w:rPr>
                <w:szCs w:val="24"/>
              </w:rPr>
            </w:pPr>
            <w:r>
              <w:rPr>
                <w:szCs w:val="24"/>
              </w:rPr>
              <w:t>Code/tester</w:t>
            </w:r>
          </w:p>
        </w:tc>
      </w:tr>
      <w:tr w:rsidRPr="00C26778" w:rsidR="00CF47E6" w14:paraId="56BEB44F"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0C2F5EAB" w14:textId="11E1D9AA">
            <w:pPr>
              <w:rPr>
                <w:szCs w:val="24"/>
              </w:rPr>
            </w:pPr>
            <w:r>
              <w:rPr>
                <w:szCs w:val="24"/>
              </w:rPr>
              <w:t>Elizabeth Channel</w:t>
            </w:r>
          </w:p>
        </w:tc>
        <w:tc>
          <w:tcPr>
            <w:tcW w:w="2988" w:type="pct"/>
            <w:tcBorders>
              <w:top w:val="outset" w:color="auto" w:sz="6" w:space="0"/>
              <w:left w:val="outset" w:color="auto" w:sz="6" w:space="0"/>
              <w:bottom w:val="outset" w:color="auto" w:sz="6" w:space="0"/>
              <w:right w:val="outset" w:color="auto" w:sz="6" w:space="0"/>
            </w:tcBorders>
            <w:vAlign w:val="center"/>
          </w:tcPr>
          <w:p w:rsidR="00CF47E6" w:rsidRDefault="00CF47E6" w14:paraId="104F8C1B" w14:textId="076EE0F9">
            <w:pPr>
              <w:rPr>
                <w:szCs w:val="24"/>
              </w:rPr>
            </w:pPr>
            <w:r>
              <w:rPr>
                <w:szCs w:val="24"/>
              </w:rPr>
              <w:t>Documentation</w:t>
            </w:r>
          </w:p>
        </w:tc>
      </w:tr>
      <w:tr w:rsidRPr="00C26778" w:rsidR="00CF47E6" w14:paraId="4C1240D8"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54181585" w14:textId="05403485">
            <w:pPr>
              <w:rPr>
                <w:szCs w:val="24"/>
              </w:rPr>
            </w:pPr>
            <w:r>
              <w:rPr>
                <w:szCs w:val="24"/>
              </w:rPr>
              <w:t>Vivian Lara</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3AFE626A" w14:textId="15C22CB9">
            <w:pPr>
              <w:rPr>
                <w:szCs w:val="24"/>
              </w:rPr>
            </w:pPr>
            <w:r>
              <w:rPr>
                <w:szCs w:val="24"/>
              </w:rPr>
              <w:t>Quality control</w:t>
            </w:r>
          </w:p>
        </w:tc>
      </w:tr>
    </w:tbl>
    <w:p w:rsidRPr="00C26778" w:rsidR="00E918C5" w:rsidRDefault="00E918C5" w14:paraId="63B84B77" w14:textId="77777777">
      <w:pPr>
        <w:pStyle w:val="BodyText"/>
      </w:pPr>
    </w:p>
    <w:p w:rsidRPr="00C26778" w:rsidR="00B54F31" w:rsidP="00B54F31" w:rsidRDefault="00B54F31" w14:paraId="403B8EC1" w14:textId="77777777">
      <w:pPr>
        <w:pStyle w:val="Heading1"/>
      </w:pPr>
      <w:bookmarkStart w:name="_Toc524312841" w:id="33"/>
      <w:bookmarkStart w:name="_Toc447095912" w:id="34"/>
      <w:bookmarkStart w:name="_Toc146486065" w:id="35"/>
      <w:bookmarkEnd w:id="0"/>
      <w:bookmarkEnd w:id="2"/>
      <w:bookmarkEnd w:id="3"/>
      <w:r w:rsidRPr="00C26778">
        <w:t>Management Process</w:t>
      </w:r>
      <w:bookmarkEnd w:id="33"/>
      <w:bookmarkEnd w:id="35"/>
    </w:p>
    <w:p w:rsidR="00B54F31" w:rsidP="00B54F31" w:rsidRDefault="00B54F31" w14:paraId="47E05EB9" w14:textId="77777777">
      <w:pPr>
        <w:pStyle w:val="Heading2"/>
      </w:pPr>
      <w:bookmarkStart w:name="_Toc524312842" w:id="36"/>
      <w:bookmarkStart w:name="_Toc146486066" w:id="37"/>
      <w:r w:rsidRPr="00C26778">
        <w:t>Project Estimates</w:t>
      </w:r>
      <w:bookmarkEnd w:id="36"/>
      <w:bookmarkEnd w:id="37"/>
    </w:p>
    <w:p w:rsidR="00B54F31" w:rsidP="00B54F31" w:rsidRDefault="00B54F31" w14:paraId="059ECC88" w14:textId="2DA6F100">
      <w:pPr>
        <w:ind w:left="720"/>
      </w:pPr>
      <w:r>
        <w:t xml:space="preserve">As the entire project can be completed in base </w:t>
      </w:r>
      <w:r w:rsidR="00770ACB">
        <w:t>C</w:t>
      </w:r>
      <w:r>
        <w:t xml:space="preserve">++ with no external additions, the project will have no monetary cost. </w:t>
      </w:r>
    </w:p>
    <w:p w:rsidR="00770ACB" w:rsidP="00B54F31" w:rsidRDefault="00770ACB" w14:paraId="78786317" w14:textId="77777777">
      <w:pPr>
        <w:ind w:left="720"/>
      </w:pPr>
    </w:p>
    <w:p w:rsidR="00B54F31" w:rsidP="00B54F31" w:rsidRDefault="00B54F31" w14:paraId="38193168" w14:textId="3AB8EF90">
      <w:pPr>
        <w:ind w:left="720"/>
      </w:pPr>
      <w:r w:rsidRPr="00770ACB">
        <w:rPr>
          <w:b/>
          <w:bCs/>
        </w:rPr>
        <w:t>Phase 1</w:t>
      </w:r>
      <w:r w:rsidR="00770ACB">
        <w:rPr>
          <w:b/>
          <w:bCs/>
        </w:rPr>
        <w:t xml:space="preserve"> </w:t>
      </w:r>
      <w:r w:rsidRPr="00C26778" w:rsidR="00770ACB">
        <w:t>—</w:t>
      </w:r>
      <w:r>
        <w:t xml:space="preserve"> Project Management Plan</w:t>
      </w:r>
    </w:p>
    <w:p w:rsidR="00B54F31" w:rsidRDefault="00B54F31" w14:paraId="39893EDE" w14:textId="77777777">
      <w:pPr>
        <w:pStyle w:val="ListParagraph"/>
        <w:numPr>
          <w:ilvl w:val="0"/>
          <w:numId w:val="5"/>
        </w:numPr>
      </w:pPr>
      <w:r>
        <w:t>September 5 – September 24</w:t>
      </w:r>
    </w:p>
    <w:p w:rsidR="00B54F31" w:rsidP="00B54F31" w:rsidRDefault="00B54F31" w14:paraId="613DAD8D" w14:textId="3A55FE5A">
      <w:pPr>
        <w:ind w:left="720"/>
      </w:pPr>
      <w:r w:rsidRPr="00770ACB">
        <w:rPr>
          <w:b/>
          <w:bCs/>
        </w:rPr>
        <w:t>Phase 2</w:t>
      </w:r>
      <w:r w:rsidR="00770ACB">
        <w:t xml:space="preserve"> </w:t>
      </w:r>
      <w:r w:rsidRPr="00C26778" w:rsidR="00770ACB">
        <w:t>—</w:t>
      </w:r>
      <w:r>
        <w:t xml:space="preserve"> Project Requirements</w:t>
      </w:r>
    </w:p>
    <w:p w:rsidR="00B54F31" w:rsidRDefault="00B54F31" w14:paraId="1637F170" w14:textId="77777777">
      <w:pPr>
        <w:pStyle w:val="ListParagraph"/>
        <w:numPr>
          <w:ilvl w:val="0"/>
          <w:numId w:val="5"/>
        </w:numPr>
      </w:pPr>
      <w:r>
        <w:t>September 26 – October 26</w:t>
      </w:r>
    </w:p>
    <w:p w:rsidR="00B54F31" w:rsidP="00B54F31" w:rsidRDefault="00B54F31" w14:paraId="7B3608C9" w14:textId="5541D7D5">
      <w:pPr>
        <w:ind w:left="720"/>
      </w:pPr>
      <w:r w:rsidRPr="00770ACB">
        <w:rPr>
          <w:b/>
          <w:bCs/>
        </w:rPr>
        <w:t>Phase 3</w:t>
      </w:r>
      <w:r w:rsidR="00770ACB">
        <w:t xml:space="preserve"> </w:t>
      </w:r>
      <w:r w:rsidRPr="00C26778" w:rsidR="00770ACB">
        <w:t>—</w:t>
      </w:r>
      <w:r w:rsidR="00770ACB">
        <w:t xml:space="preserve"> </w:t>
      </w:r>
      <w:r>
        <w:t>Architecture and Design:</w:t>
      </w:r>
    </w:p>
    <w:p w:rsidR="00B54F31" w:rsidRDefault="00B54F31" w14:paraId="62FC0293" w14:textId="77777777">
      <w:pPr>
        <w:pStyle w:val="ListParagraph"/>
        <w:numPr>
          <w:ilvl w:val="0"/>
          <w:numId w:val="5"/>
        </w:numPr>
      </w:pPr>
      <w:r>
        <w:t>October 26 – November 2</w:t>
      </w:r>
    </w:p>
    <w:p w:rsidR="00B54F31" w:rsidP="00B54F31" w:rsidRDefault="00B54F31" w14:paraId="78FBAF78" w14:textId="5127C4C0">
      <w:pPr>
        <w:ind w:left="720"/>
      </w:pPr>
      <w:r w:rsidRPr="00770ACB">
        <w:rPr>
          <w:b/>
          <w:bCs/>
        </w:rPr>
        <w:t>Phase 4</w:t>
      </w:r>
      <w:r w:rsidR="00770ACB">
        <w:t xml:space="preserve"> </w:t>
      </w:r>
      <w:r w:rsidRPr="00C26778" w:rsidR="00770ACB">
        <w:t>—</w:t>
      </w:r>
      <w:r w:rsidR="00770ACB">
        <w:t xml:space="preserve"> </w:t>
      </w:r>
      <w:r>
        <w:t>Project Implementation</w:t>
      </w:r>
    </w:p>
    <w:p w:rsidR="00B54F31" w:rsidRDefault="00B54F31" w14:paraId="6A878846" w14:textId="77777777">
      <w:pPr>
        <w:pStyle w:val="ListParagraph"/>
        <w:numPr>
          <w:ilvl w:val="0"/>
          <w:numId w:val="5"/>
        </w:numPr>
      </w:pPr>
      <w:r>
        <w:t>November 2 – November 16</w:t>
      </w:r>
    </w:p>
    <w:p w:rsidR="00B54F31" w:rsidP="00B54F31" w:rsidRDefault="00B54F31" w14:paraId="6C83E508" w14:textId="202DAA2E">
      <w:pPr>
        <w:ind w:left="720"/>
      </w:pPr>
      <w:r w:rsidRPr="00770ACB">
        <w:rPr>
          <w:b/>
          <w:bCs/>
        </w:rPr>
        <w:t>Phase 5</w:t>
      </w:r>
      <w:r w:rsidR="00770ACB">
        <w:t xml:space="preserve"> </w:t>
      </w:r>
      <w:r w:rsidRPr="00C26778" w:rsidR="00770ACB">
        <w:t>—</w:t>
      </w:r>
      <w:r w:rsidR="00770ACB">
        <w:t xml:space="preserve"> </w:t>
      </w:r>
      <w:r>
        <w:t>Test Cases</w:t>
      </w:r>
    </w:p>
    <w:p w:rsidR="00B54F31" w:rsidRDefault="00B54F31" w14:paraId="1AF64A90" w14:textId="77777777">
      <w:pPr>
        <w:pStyle w:val="ListParagraph"/>
        <w:numPr>
          <w:ilvl w:val="0"/>
          <w:numId w:val="5"/>
        </w:numPr>
      </w:pPr>
      <w:r>
        <w:t>November 16 – November 30</w:t>
      </w:r>
    </w:p>
    <w:p w:rsidR="00B54F31" w:rsidP="00B54F31" w:rsidRDefault="00B54F31" w14:paraId="75972417" w14:textId="7C2DCF73">
      <w:pPr>
        <w:ind w:left="720"/>
      </w:pPr>
      <w:r w:rsidRPr="00770ACB">
        <w:rPr>
          <w:b/>
          <w:bCs/>
        </w:rPr>
        <w:t>Phase 6</w:t>
      </w:r>
      <w:r w:rsidR="00770ACB">
        <w:t xml:space="preserve"> </w:t>
      </w:r>
      <w:r w:rsidRPr="00C26778" w:rsidR="00770ACB">
        <w:t>—</w:t>
      </w:r>
      <w:r w:rsidR="00770ACB">
        <w:t xml:space="preserve"> </w:t>
      </w:r>
      <w:r>
        <w:t>Project User Manual</w:t>
      </w:r>
    </w:p>
    <w:p w:rsidR="00B54F31" w:rsidRDefault="00B54F31" w14:paraId="425085E2" w14:textId="77777777">
      <w:pPr>
        <w:pStyle w:val="ListParagraph"/>
        <w:numPr>
          <w:ilvl w:val="0"/>
          <w:numId w:val="5"/>
        </w:numPr>
      </w:pPr>
      <w:r>
        <w:t>November 30 – December 7</w:t>
      </w:r>
    </w:p>
    <w:p w:rsidR="00B54F31" w:rsidP="00B54F31" w:rsidRDefault="00B54F31" w14:paraId="262D0EF0" w14:textId="6A704B28">
      <w:pPr>
        <w:ind w:left="720"/>
      </w:pPr>
      <w:r w:rsidRPr="00770ACB">
        <w:rPr>
          <w:b/>
          <w:bCs/>
        </w:rPr>
        <w:t>Final Product Completed</w:t>
      </w:r>
      <w:r w:rsidR="00770ACB">
        <w:t xml:space="preserve"> </w:t>
      </w:r>
      <w:r w:rsidRPr="00C26778" w:rsidR="00770ACB">
        <w:t>—</w:t>
      </w:r>
      <w:r>
        <w:t xml:space="preserve"> December 7</w:t>
      </w:r>
    </w:p>
    <w:p w:rsidR="00770ACB" w:rsidP="00B54F31" w:rsidRDefault="00770ACB" w14:paraId="71002561" w14:textId="77777777">
      <w:pPr>
        <w:ind w:left="720"/>
      </w:pPr>
    </w:p>
    <w:p w:rsidR="00B54F31" w:rsidP="00B54F31" w:rsidRDefault="00B54F31" w14:paraId="29A2CCE1" w14:textId="77777777">
      <w:pPr>
        <w:ind w:firstLine="720"/>
      </w:pPr>
      <w:r>
        <w:t>These phases and their respective dates are based on the EECS 348 syllabus.</w:t>
      </w:r>
    </w:p>
    <w:p w:rsidR="00B54F31" w:rsidP="00B54F31" w:rsidRDefault="00B54F31" w14:paraId="659A9659" w14:textId="77777777">
      <w:pPr>
        <w:ind w:left="720"/>
      </w:pPr>
      <w:r>
        <w:t>These estimates will be re-evaluated at the beginning of each iteration phase, and when the course syllabus is updated.</w:t>
      </w:r>
    </w:p>
    <w:p w:rsidRPr="006C5D4C" w:rsidR="00B54F31" w:rsidP="00B54F31" w:rsidRDefault="00B54F31" w14:paraId="7686C087" w14:textId="77777777">
      <w:pPr>
        <w:ind w:left="720"/>
      </w:pPr>
    </w:p>
    <w:p w:rsidRPr="00C26778" w:rsidR="00B54F31" w:rsidP="00B54F31" w:rsidRDefault="00B54F31" w14:paraId="2A94DFF9" w14:textId="77777777">
      <w:pPr>
        <w:pStyle w:val="Heading2"/>
      </w:pPr>
      <w:bookmarkStart w:name="_Toc524312843" w:id="38"/>
      <w:bookmarkStart w:name="_Toc146486067" w:id="39"/>
      <w:r w:rsidRPr="00C26778">
        <w:t>Project Plan</w:t>
      </w:r>
      <w:bookmarkEnd w:id="38"/>
      <w:bookmarkEnd w:id="39"/>
    </w:p>
    <w:p w:rsidR="00B54F31" w:rsidP="00B54F31" w:rsidRDefault="00B54F31" w14:paraId="2C6120B6" w14:textId="77777777">
      <w:pPr>
        <w:pStyle w:val="Heading3"/>
      </w:pPr>
      <w:bookmarkStart w:name="_Toc524312844" w:id="40"/>
      <w:r w:rsidRPr="00C26778">
        <w:t xml:space="preserve">Phase Plan </w:t>
      </w:r>
      <w:bookmarkEnd w:id="40"/>
    </w:p>
    <w:p w:rsidRPr="00840975" w:rsidR="00B54F31" w:rsidP="00B54F31" w:rsidRDefault="00B54F31" w14:paraId="2530A403" w14:textId="77777777">
      <w:pPr>
        <w:ind w:left="720"/>
        <w:rPr>
          <w:i/>
          <w:iCs/>
        </w:rPr>
      </w:pPr>
      <w:r>
        <w:t xml:space="preserve">See </w:t>
      </w:r>
      <w:r w:rsidRPr="00C26778">
        <w:rPr>
          <w:i/>
          <w:iCs/>
        </w:rPr>
        <w:t>4.2.4 Project Schedule</w:t>
      </w:r>
      <w:r>
        <w:rPr>
          <w:i/>
          <w:iCs/>
        </w:rPr>
        <w:t>.</w:t>
      </w:r>
    </w:p>
    <w:p w:rsidR="00B54F31" w:rsidP="00B54F31" w:rsidRDefault="00B54F31" w14:paraId="5610BBEA" w14:textId="77777777">
      <w:pPr>
        <w:pStyle w:val="Heading3"/>
      </w:pPr>
      <w:bookmarkStart w:name="_Toc524312845" w:id="41"/>
      <w:r w:rsidRPr="00C26778">
        <w:t>Iteration Objectives</w:t>
      </w:r>
      <w:bookmarkEnd w:id="41"/>
    </w:p>
    <w:p w:rsidR="00B54F31" w:rsidP="00B54F31" w:rsidRDefault="00B54F31" w14:paraId="5B05DC05" w14:textId="5C215C37">
      <w:pPr>
        <w:ind w:left="720"/>
      </w:pPr>
      <w:r w:rsidRPr="00770ACB">
        <w:rPr>
          <w:b/>
          <w:bCs/>
        </w:rPr>
        <w:t xml:space="preserve">Phase </w:t>
      </w:r>
      <w:r w:rsidR="00770ACB">
        <w:rPr>
          <w:b/>
          <w:bCs/>
        </w:rPr>
        <w:t xml:space="preserve">1 </w:t>
      </w:r>
      <w:r w:rsidRPr="00C26778" w:rsidR="00770ACB">
        <w:t>—</w:t>
      </w:r>
      <w:r>
        <w:t xml:space="preserve"> Project Management Plan</w:t>
      </w:r>
    </w:p>
    <w:p w:rsidR="00B54F31" w:rsidRDefault="00B54F31" w14:paraId="0AD687C2" w14:textId="77777777">
      <w:pPr>
        <w:pStyle w:val="ListParagraph"/>
        <w:numPr>
          <w:ilvl w:val="0"/>
          <w:numId w:val="5"/>
        </w:numPr>
      </w:pPr>
      <w:r>
        <w:t>Complete the Project Management Plan</w:t>
      </w:r>
    </w:p>
    <w:p w:rsidR="00B54F31" w:rsidRDefault="00B54F31" w14:paraId="6322CC15" w14:textId="77777777">
      <w:pPr>
        <w:pStyle w:val="ListParagraph"/>
        <w:numPr>
          <w:ilvl w:val="0"/>
          <w:numId w:val="5"/>
        </w:numPr>
      </w:pPr>
      <w:r>
        <w:t>Complete team profiles on the team GitHub</w:t>
      </w:r>
    </w:p>
    <w:p w:rsidR="00B54F31" w:rsidRDefault="00B54F31" w14:paraId="48FC1AB8" w14:textId="77777777">
      <w:pPr>
        <w:pStyle w:val="ListParagraph"/>
        <w:numPr>
          <w:ilvl w:val="0"/>
          <w:numId w:val="5"/>
        </w:numPr>
      </w:pPr>
      <w:r>
        <w:t>Assign team roles</w:t>
      </w:r>
    </w:p>
    <w:p w:rsidR="00B54F31" w:rsidP="00B54F31" w:rsidRDefault="00B54F31" w14:paraId="0A99DD90" w14:textId="640E6FA0">
      <w:pPr>
        <w:ind w:left="720"/>
      </w:pPr>
      <w:r w:rsidRPr="00770ACB">
        <w:rPr>
          <w:b/>
          <w:bCs/>
        </w:rPr>
        <w:t>Phase 2</w:t>
      </w:r>
      <w:r w:rsidR="00770ACB">
        <w:t xml:space="preserve"> </w:t>
      </w:r>
      <w:r w:rsidRPr="00C26778" w:rsidR="00770ACB">
        <w:t>—</w:t>
      </w:r>
      <w:r w:rsidR="00770ACB">
        <w:t xml:space="preserve"> </w:t>
      </w:r>
      <w:r>
        <w:t>Project Requirements</w:t>
      </w:r>
    </w:p>
    <w:p w:rsidR="00B54F31" w:rsidRDefault="00B54F31" w14:paraId="4BD59330" w14:textId="77777777">
      <w:pPr>
        <w:pStyle w:val="ListParagraph"/>
        <w:numPr>
          <w:ilvl w:val="0"/>
          <w:numId w:val="6"/>
        </w:numPr>
      </w:pPr>
      <w:r>
        <w:t>Define all project requirements and constraints</w:t>
      </w:r>
    </w:p>
    <w:p w:rsidR="00B54F31" w:rsidP="00B54F31" w:rsidRDefault="00B54F31" w14:paraId="5B7C62EA" w14:textId="23F9B8F5">
      <w:pPr>
        <w:ind w:left="720"/>
      </w:pPr>
      <w:r w:rsidRPr="00770ACB">
        <w:rPr>
          <w:b/>
          <w:bCs/>
        </w:rPr>
        <w:t>Phase 3</w:t>
      </w:r>
      <w:r w:rsidR="00770ACB">
        <w:t xml:space="preserve"> </w:t>
      </w:r>
      <w:r w:rsidRPr="00C26778" w:rsidR="00770ACB">
        <w:t>—</w:t>
      </w:r>
      <w:r w:rsidR="00770ACB">
        <w:t xml:space="preserve"> </w:t>
      </w:r>
      <w:r>
        <w:t>Project Architecture and Design:</w:t>
      </w:r>
    </w:p>
    <w:p w:rsidR="00B54F31" w:rsidRDefault="00B54F31" w14:paraId="4DEB99FA" w14:textId="77777777">
      <w:pPr>
        <w:pStyle w:val="ListParagraph"/>
        <w:numPr>
          <w:ilvl w:val="0"/>
          <w:numId w:val="6"/>
        </w:numPr>
      </w:pPr>
      <w:r>
        <w:t>Define the software architecture of the product</w:t>
      </w:r>
    </w:p>
    <w:p w:rsidR="00B54F31" w:rsidP="00B54F31" w:rsidRDefault="00B54F31" w14:paraId="627EE608" w14:textId="0D057479">
      <w:pPr>
        <w:ind w:left="720"/>
      </w:pPr>
      <w:r w:rsidRPr="00770ACB">
        <w:rPr>
          <w:b/>
          <w:bCs/>
        </w:rPr>
        <w:t>Phase 4</w:t>
      </w:r>
      <w:r w:rsidR="00770ACB">
        <w:t xml:space="preserve"> </w:t>
      </w:r>
      <w:r w:rsidRPr="00C26778" w:rsidR="00770ACB">
        <w:t>—</w:t>
      </w:r>
      <w:r w:rsidR="00770ACB">
        <w:t xml:space="preserve"> </w:t>
      </w:r>
      <w:r>
        <w:t>Project Implementation</w:t>
      </w:r>
    </w:p>
    <w:p w:rsidR="00B54F31" w:rsidRDefault="00B54F31" w14:paraId="394BB56C" w14:textId="77777777">
      <w:pPr>
        <w:pStyle w:val="ListParagraph"/>
        <w:numPr>
          <w:ilvl w:val="0"/>
          <w:numId w:val="6"/>
        </w:numPr>
      </w:pPr>
      <w:r>
        <w:t>Develop a product that uses the defined architecture to meet the defined requirements</w:t>
      </w:r>
    </w:p>
    <w:p w:rsidR="00B54F31" w:rsidP="00B54F31" w:rsidRDefault="00B54F31" w14:paraId="287BB505" w14:textId="1A475345">
      <w:pPr>
        <w:ind w:left="720"/>
      </w:pPr>
      <w:r w:rsidRPr="00770ACB">
        <w:rPr>
          <w:b/>
          <w:bCs/>
        </w:rPr>
        <w:t>Phase 5</w:t>
      </w:r>
      <w:r w:rsidR="00770ACB">
        <w:rPr>
          <w:b/>
          <w:bCs/>
        </w:rPr>
        <w:t xml:space="preserve"> </w:t>
      </w:r>
      <w:r w:rsidRPr="00C26778" w:rsidR="00770ACB">
        <w:t>—</w:t>
      </w:r>
      <w:r w:rsidR="00770ACB">
        <w:t xml:space="preserve"> </w:t>
      </w:r>
      <w:r>
        <w:t>Test Cases</w:t>
      </w:r>
    </w:p>
    <w:p w:rsidR="00B54F31" w:rsidRDefault="00B54F31" w14:paraId="2CDC50EB" w14:textId="77777777">
      <w:pPr>
        <w:pStyle w:val="ListParagraph"/>
        <w:numPr>
          <w:ilvl w:val="0"/>
          <w:numId w:val="6"/>
        </w:numPr>
      </w:pPr>
      <w:r>
        <w:t>Develop and use test cases to verify the product</w:t>
      </w:r>
    </w:p>
    <w:p w:rsidR="00B54F31" w:rsidP="00B54F31" w:rsidRDefault="00B54F31" w14:paraId="1B190185" w14:textId="37118F41">
      <w:pPr>
        <w:ind w:left="720"/>
      </w:pPr>
      <w:r w:rsidRPr="00770ACB">
        <w:rPr>
          <w:b/>
          <w:bCs/>
        </w:rPr>
        <w:t>Phase 6</w:t>
      </w:r>
      <w:r w:rsidR="00770ACB">
        <w:t xml:space="preserve"> </w:t>
      </w:r>
      <w:r w:rsidRPr="00C26778" w:rsidR="00770ACB">
        <w:t>—</w:t>
      </w:r>
      <w:r w:rsidR="00770ACB">
        <w:t xml:space="preserve"> </w:t>
      </w:r>
      <w:r>
        <w:t>User Manual</w:t>
      </w:r>
    </w:p>
    <w:p w:rsidR="00B54F31" w:rsidRDefault="00B54F31" w14:paraId="295BFCFF" w14:textId="77777777">
      <w:pPr>
        <w:pStyle w:val="ListParagraph"/>
        <w:numPr>
          <w:ilvl w:val="0"/>
          <w:numId w:val="6"/>
        </w:numPr>
      </w:pPr>
      <w:r>
        <w:t>Write a user manual for the product</w:t>
      </w:r>
    </w:p>
    <w:p w:rsidR="00B54F31" w:rsidP="00B54F31" w:rsidRDefault="00B54F31" w14:paraId="49058686" w14:textId="77777777">
      <w:pPr>
        <w:pStyle w:val="Heading3"/>
      </w:pPr>
      <w:bookmarkStart w:name="_Toc524312846" w:id="42"/>
      <w:r w:rsidRPr="00C26778">
        <w:t>Releases</w:t>
      </w:r>
      <w:bookmarkEnd w:id="42"/>
    </w:p>
    <w:p w:rsidRPr="00C26778" w:rsidR="00B54F31" w:rsidP="00B54F31" w:rsidRDefault="00B54F31" w14:paraId="74068BE2" w14:textId="2F110D39">
      <w:pPr>
        <w:ind w:left="720"/>
      </w:pPr>
      <w:r>
        <w:t>N/</w:t>
      </w:r>
      <w:r w:rsidR="00770ACB">
        <w:t>A</w:t>
      </w:r>
    </w:p>
    <w:p w:rsidR="00B54F31" w:rsidP="00B54F31" w:rsidRDefault="00B54F31" w14:paraId="3A3148B3" w14:textId="77777777">
      <w:pPr>
        <w:pStyle w:val="Heading3"/>
      </w:pPr>
      <w:bookmarkStart w:name="_Toc524312847" w:id="43"/>
      <w:r w:rsidRPr="00C26778">
        <w:t>Project Schedule</w:t>
      </w:r>
      <w:bookmarkEnd w:id="43"/>
    </w:p>
    <w:tbl>
      <w:tblPr>
        <w:tblStyle w:val="TableGrid"/>
        <w:tblW w:w="10112" w:type="dxa"/>
        <w:tblLook w:val="04A0" w:firstRow="1" w:lastRow="0" w:firstColumn="1" w:lastColumn="0" w:noHBand="0" w:noVBand="1"/>
      </w:tblPr>
      <w:tblGrid>
        <w:gridCol w:w="1544"/>
        <w:gridCol w:w="630"/>
        <w:gridCol w:w="4838"/>
        <w:gridCol w:w="3100"/>
      </w:tblGrid>
      <w:tr w:rsidRPr="008B7FAA" w:rsidR="00B54F31" w:rsidTr="008818C3" w14:paraId="70BEBEF1" w14:textId="77777777">
        <w:trPr>
          <w:trHeight w:val="252"/>
        </w:trPr>
        <w:tc>
          <w:tcPr>
            <w:tcW w:w="1544" w:type="dxa"/>
          </w:tcPr>
          <w:p w:rsidRPr="008B7FAA" w:rsidR="00B54F31" w:rsidP="00B301D2" w:rsidRDefault="00B54F31" w14:paraId="0FBECE93" w14:textId="77777777">
            <w:bookmarkStart w:name="_Hlk146485267" w:id="44"/>
            <w:r w:rsidRPr="008B7FAA">
              <w:t>Month</w:t>
            </w:r>
          </w:p>
        </w:tc>
        <w:tc>
          <w:tcPr>
            <w:tcW w:w="630" w:type="dxa"/>
            <w:vAlign w:val="center"/>
          </w:tcPr>
          <w:p w:rsidRPr="008B7FAA" w:rsidR="00B54F31" w:rsidP="00B301D2" w:rsidRDefault="00B54F31" w14:paraId="2607A530" w14:textId="77777777">
            <w:pPr>
              <w:jc w:val="center"/>
            </w:pPr>
            <w:r w:rsidRPr="008B7FAA">
              <w:t>Day</w:t>
            </w:r>
          </w:p>
        </w:tc>
        <w:tc>
          <w:tcPr>
            <w:tcW w:w="4838" w:type="dxa"/>
          </w:tcPr>
          <w:p w:rsidRPr="008B7FAA" w:rsidR="00B54F31" w:rsidP="00B301D2" w:rsidRDefault="00B54F31" w14:paraId="0E58D65E" w14:textId="77777777">
            <w:r w:rsidRPr="008B7FAA">
              <w:t>Milestones</w:t>
            </w:r>
          </w:p>
        </w:tc>
        <w:tc>
          <w:tcPr>
            <w:tcW w:w="3100" w:type="dxa"/>
          </w:tcPr>
          <w:p w:rsidRPr="008B7FAA" w:rsidR="00B54F31" w:rsidP="00B301D2" w:rsidRDefault="00B54F31" w14:paraId="012482E8" w14:textId="77777777">
            <w:r w:rsidRPr="008B7FAA">
              <w:t>Deliverables</w:t>
            </w:r>
          </w:p>
        </w:tc>
      </w:tr>
      <w:tr w:rsidRPr="008B7FAA" w:rsidR="00B54F31" w:rsidTr="008818C3" w14:paraId="1E833C5E" w14:textId="77777777">
        <w:trPr>
          <w:trHeight w:val="252"/>
        </w:trPr>
        <w:tc>
          <w:tcPr>
            <w:tcW w:w="1544" w:type="dxa"/>
            <w:vMerge w:val="restart"/>
          </w:tcPr>
          <w:p w:rsidRPr="008B7FAA" w:rsidR="00B54F31" w:rsidP="00B301D2" w:rsidRDefault="00B54F31" w14:paraId="60B01A63" w14:textId="77777777">
            <w:r w:rsidRPr="008B7FAA">
              <w:t>September</w:t>
            </w:r>
          </w:p>
        </w:tc>
        <w:tc>
          <w:tcPr>
            <w:tcW w:w="630" w:type="dxa"/>
            <w:vAlign w:val="center"/>
          </w:tcPr>
          <w:p w:rsidRPr="008B7FAA" w:rsidR="00B54F31" w:rsidP="00B301D2" w:rsidRDefault="00B54F31" w14:paraId="5EF1307D" w14:textId="77777777">
            <w:pPr>
              <w:jc w:val="center"/>
            </w:pPr>
            <w:r w:rsidRPr="008B7FAA">
              <w:t>22</w:t>
            </w:r>
          </w:p>
        </w:tc>
        <w:tc>
          <w:tcPr>
            <w:tcW w:w="4838" w:type="dxa"/>
          </w:tcPr>
          <w:p w:rsidRPr="008B7FAA" w:rsidR="00B54F31" w:rsidP="00B301D2" w:rsidRDefault="00B54F31" w14:paraId="65DE1428" w14:textId="77777777">
            <w:r w:rsidRPr="008B7FAA">
              <w:rPr>
                <w:b/>
                <w:bCs/>
              </w:rPr>
              <w:t>Phase 1: Project Management Plan</w:t>
            </w:r>
          </w:p>
        </w:tc>
        <w:tc>
          <w:tcPr>
            <w:tcW w:w="3100" w:type="dxa"/>
          </w:tcPr>
          <w:p w:rsidRPr="008B7FAA" w:rsidR="00B54F31" w:rsidP="00B301D2" w:rsidRDefault="008818C3" w14:paraId="13B84030" w14:textId="73B8966D">
            <w:r>
              <w:t>Management Plan Document</w:t>
            </w:r>
          </w:p>
        </w:tc>
      </w:tr>
      <w:tr w:rsidRPr="008B7FAA" w:rsidR="00B54F31" w:rsidTr="008818C3" w14:paraId="71F4C75A" w14:textId="77777777">
        <w:trPr>
          <w:trHeight w:val="272"/>
        </w:trPr>
        <w:tc>
          <w:tcPr>
            <w:tcW w:w="1544" w:type="dxa"/>
            <w:vMerge/>
          </w:tcPr>
          <w:p w:rsidRPr="008B7FAA" w:rsidR="00B54F31" w:rsidP="00B301D2" w:rsidRDefault="00B54F31" w14:paraId="2BAFAE34" w14:textId="77777777"/>
        </w:tc>
        <w:tc>
          <w:tcPr>
            <w:tcW w:w="630" w:type="dxa"/>
            <w:vAlign w:val="center"/>
          </w:tcPr>
          <w:p w:rsidRPr="008B7FAA" w:rsidR="00B54F31" w:rsidP="00B301D2" w:rsidRDefault="00B54F31" w14:paraId="0DBAC262" w14:textId="77777777">
            <w:pPr>
              <w:jc w:val="center"/>
            </w:pPr>
            <w:r w:rsidRPr="008B7FAA">
              <w:t>26</w:t>
            </w:r>
          </w:p>
        </w:tc>
        <w:tc>
          <w:tcPr>
            <w:tcW w:w="4838" w:type="dxa"/>
          </w:tcPr>
          <w:p w:rsidRPr="008B7FAA" w:rsidR="00B54F31" w:rsidP="00B301D2" w:rsidRDefault="00B54F31" w14:paraId="50BFD3A3" w14:textId="77777777">
            <w:pPr>
              <w:rPr>
                <w:b/>
                <w:bCs/>
              </w:rPr>
            </w:pPr>
            <w:r w:rsidRPr="008B7FAA">
              <w:rPr>
                <w:b/>
                <w:bCs/>
              </w:rPr>
              <w:t>Phase 2: Project Requirements</w:t>
            </w:r>
          </w:p>
        </w:tc>
        <w:tc>
          <w:tcPr>
            <w:tcW w:w="3100" w:type="dxa"/>
          </w:tcPr>
          <w:p w:rsidRPr="008B7FAA" w:rsidR="00B54F31" w:rsidP="00B301D2" w:rsidRDefault="008818C3" w14:paraId="6A26EA3B" w14:textId="7AF8F3E0">
            <w:r>
              <w:t>Requirements Document</w:t>
            </w:r>
          </w:p>
        </w:tc>
      </w:tr>
      <w:tr w:rsidRPr="008B7FAA" w:rsidR="00B54F31" w:rsidTr="008818C3" w14:paraId="01C80025" w14:textId="77777777">
        <w:trPr>
          <w:trHeight w:val="524"/>
        </w:trPr>
        <w:tc>
          <w:tcPr>
            <w:tcW w:w="1544" w:type="dxa"/>
          </w:tcPr>
          <w:p w:rsidRPr="008B7FAA" w:rsidR="00B54F31" w:rsidP="00B301D2" w:rsidRDefault="00B54F31" w14:paraId="5690B371" w14:textId="77777777">
            <w:r>
              <w:t>October</w:t>
            </w:r>
          </w:p>
        </w:tc>
        <w:tc>
          <w:tcPr>
            <w:tcW w:w="630" w:type="dxa"/>
            <w:vAlign w:val="center"/>
          </w:tcPr>
          <w:p w:rsidRPr="008B7FAA" w:rsidR="00B54F31" w:rsidP="00B301D2" w:rsidRDefault="00B54F31" w14:paraId="0840D7B0" w14:textId="77777777">
            <w:pPr>
              <w:jc w:val="center"/>
            </w:pPr>
            <w:r w:rsidRPr="008B7FAA">
              <w:t>26</w:t>
            </w:r>
          </w:p>
        </w:tc>
        <w:tc>
          <w:tcPr>
            <w:tcW w:w="4838" w:type="dxa"/>
          </w:tcPr>
          <w:p w:rsidRPr="008B7FAA" w:rsidR="00B54F31" w:rsidP="00B301D2" w:rsidRDefault="00B54F31" w14:paraId="3A9F220D" w14:textId="77777777">
            <w:r w:rsidRPr="008B7FAA">
              <w:rPr>
                <w:b/>
                <w:bCs/>
              </w:rPr>
              <w:t>Phase 3: Project Architecture and Design</w:t>
            </w:r>
          </w:p>
        </w:tc>
        <w:tc>
          <w:tcPr>
            <w:tcW w:w="3100" w:type="dxa"/>
          </w:tcPr>
          <w:p w:rsidRPr="008B7FAA" w:rsidR="00B54F31" w:rsidP="00B301D2" w:rsidRDefault="008818C3" w14:paraId="05EA1F86" w14:textId="4A9F8C1C">
            <w:r>
              <w:t>Architecture and Design Document</w:t>
            </w:r>
          </w:p>
        </w:tc>
      </w:tr>
      <w:tr w:rsidRPr="008B7FAA" w:rsidR="00B54F31" w:rsidTr="008818C3" w14:paraId="42EEA41D" w14:textId="77777777">
        <w:trPr>
          <w:trHeight w:val="252"/>
        </w:trPr>
        <w:tc>
          <w:tcPr>
            <w:tcW w:w="1544" w:type="dxa"/>
            <w:vMerge w:val="restart"/>
          </w:tcPr>
          <w:p w:rsidRPr="008B7FAA" w:rsidR="00B54F31" w:rsidP="00B301D2" w:rsidRDefault="00B54F31" w14:paraId="70BA4236" w14:textId="77777777">
            <w:r w:rsidRPr="008B7FAA">
              <w:t>November</w:t>
            </w:r>
          </w:p>
        </w:tc>
        <w:tc>
          <w:tcPr>
            <w:tcW w:w="630" w:type="dxa"/>
            <w:vAlign w:val="center"/>
          </w:tcPr>
          <w:p w:rsidRPr="008B7FAA" w:rsidR="00B54F31" w:rsidP="00B301D2" w:rsidRDefault="00B54F31" w14:paraId="348B095B" w14:textId="77777777">
            <w:pPr>
              <w:jc w:val="center"/>
            </w:pPr>
            <w:r w:rsidRPr="008B7FAA">
              <w:t>3</w:t>
            </w:r>
          </w:p>
        </w:tc>
        <w:tc>
          <w:tcPr>
            <w:tcW w:w="4838" w:type="dxa"/>
          </w:tcPr>
          <w:p w:rsidRPr="008B7FAA" w:rsidR="00B54F31" w:rsidP="00B301D2" w:rsidRDefault="00B54F31" w14:paraId="54F2BCA7" w14:textId="77777777">
            <w:r w:rsidRPr="008B7FAA">
              <w:rPr>
                <w:b/>
                <w:bCs/>
              </w:rPr>
              <w:t>Phase 4: Project Implementation</w:t>
            </w:r>
          </w:p>
        </w:tc>
        <w:tc>
          <w:tcPr>
            <w:tcW w:w="3100" w:type="dxa"/>
          </w:tcPr>
          <w:p w:rsidRPr="008B7FAA" w:rsidR="00B54F31" w:rsidP="00B301D2" w:rsidRDefault="008818C3" w14:paraId="7F3C2F47" w14:textId="5E006CAB">
            <w:r>
              <w:t>Project code</w:t>
            </w:r>
          </w:p>
        </w:tc>
      </w:tr>
      <w:tr w:rsidRPr="008B7FAA" w:rsidR="00B54F31" w:rsidTr="008818C3" w14:paraId="05079E07" w14:textId="77777777">
        <w:trPr>
          <w:trHeight w:val="272"/>
        </w:trPr>
        <w:tc>
          <w:tcPr>
            <w:tcW w:w="1544" w:type="dxa"/>
            <w:vMerge/>
          </w:tcPr>
          <w:p w:rsidRPr="008B7FAA" w:rsidR="00B54F31" w:rsidP="00B301D2" w:rsidRDefault="00B54F31" w14:paraId="581AC6F9" w14:textId="77777777"/>
        </w:tc>
        <w:tc>
          <w:tcPr>
            <w:tcW w:w="630" w:type="dxa"/>
            <w:vAlign w:val="center"/>
          </w:tcPr>
          <w:p w:rsidRPr="008B7FAA" w:rsidR="00B54F31" w:rsidP="00B301D2" w:rsidRDefault="00B54F31" w14:paraId="16502184" w14:textId="77777777">
            <w:pPr>
              <w:jc w:val="center"/>
            </w:pPr>
            <w:r w:rsidRPr="008B7FAA">
              <w:t>17</w:t>
            </w:r>
          </w:p>
        </w:tc>
        <w:tc>
          <w:tcPr>
            <w:tcW w:w="4838" w:type="dxa"/>
          </w:tcPr>
          <w:p w:rsidRPr="008B7FAA" w:rsidR="00B54F31" w:rsidP="00B301D2" w:rsidRDefault="00B54F31" w14:paraId="1B227D60" w14:textId="77777777">
            <w:r w:rsidRPr="008B7FAA">
              <w:rPr>
                <w:b/>
                <w:bCs/>
              </w:rPr>
              <w:t>Phase 5: Test Cases</w:t>
            </w:r>
          </w:p>
        </w:tc>
        <w:tc>
          <w:tcPr>
            <w:tcW w:w="3100" w:type="dxa"/>
          </w:tcPr>
          <w:p w:rsidRPr="008B7FAA" w:rsidR="00B54F31" w:rsidP="00B301D2" w:rsidRDefault="008818C3" w14:paraId="15309D1A" w14:textId="0F73A591">
            <w:r>
              <w:t>Tested code</w:t>
            </w:r>
          </w:p>
        </w:tc>
      </w:tr>
      <w:tr w:rsidRPr="008B7FAA" w:rsidR="00B54F31" w:rsidTr="008818C3" w14:paraId="65F8955A" w14:textId="77777777">
        <w:trPr>
          <w:trHeight w:val="272"/>
        </w:trPr>
        <w:tc>
          <w:tcPr>
            <w:tcW w:w="1544" w:type="dxa"/>
            <w:vMerge/>
          </w:tcPr>
          <w:p w:rsidRPr="008B7FAA" w:rsidR="00B54F31" w:rsidP="00B301D2" w:rsidRDefault="00B54F31" w14:paraId="10463322" w14:textId="77777777"/>
        </w:tc>
        <w:tc>
          <w:tcPr>
            <w:tcW w:w="630" w:type="dxa"/>
            <w:vAlign w:val="center"/>
          </w:tcPr>
          <w:p w:rsidRPr="008B7FAA" w:rsidR="00B54F31" w:rsidP="00B301D2" w:rsidRDefault="00B54F31" w14:paraId="702468DB" w14:textId="77777777">
            <w:pPr>
              <w:jc w:val="center"/>
            </w:pPr>
            <w:r>
              <w:t>30</w:t>
            </w:r>
          </w:p>
        </w:tc>
        <w:tc>
          <w:tcPr>
            <w:tcW w:w="4838" w:type="dxa"/>
          </w:tcPr>
          <w:p w:rsidRPr="008B7FAA" w:rsidR="00B54F31" w:rsidP="00B301D2" w:rsidRDefault="00B54F31" w14:paraId="3FD77AAA" w14:textId="77777777">
            <w:r w:rsidRPr="008B7FAA">
              <w:rPr>
                <w:b/>
                <w:bCs/>
              </w:rPr>
              <w:t>Phase 6: User Manual</w:t>
            </w:r>
          </w:p>
        </w:tc>
        <w:tc>
          <w:tcPr>
            <w:tcW w:w="3100" w:type="dxa"/>
          </w:tcPr>
          <w:p w:rsidRPr="008B7FAA" w:rsidR="00B54F31" w:rsidP="00B301D2" w:rsidRDefault="008818C3" w14:paraId="4889B52F" w14:textId="5FA7699A">
            <w:r>
              <w:t>User Manual Document</w:t>
            </w:r>
          </w:p>
        </w:tc>
      </w:tr>
      <w:bookmarkEnd w:id="44"/>
    </w:tbl>
    <w:p w:rsidRPr="006C5D4C" w:rsidR="00B54F31" w:rsidP="00B54F31" w:rsidRDefault="00B54F31" w14:paraId="0C869044" w14:textId="77777777">
      <w:pPr>
        <w:ind w:left="720"/>
      </w:pPr>
    </w:p>
    <w:p w:rsidR="00B54F31" w:rsidP="00B54F31" w:rsidRDefault="00B54F31" w14:paraId="215929C4" w14:textId="77777777">
      <w:pPr>
        <w:ind w:left="720"/>
      </w:pPr>
      <w:bookmarkStart w:name="_Toc524312848" w:id="45"/>
      <w:r>
        <w:t>This schedule may be updated when the project estimates are re-evaluated.</w:t>
      </w:r>
    </w:p>
    <w:p w:rsidR="00B54F31" w:rsidP="00B54F31" w:rsidRDefault="00B54F31" w14:paraId="74A40C5B" w14:textId="77777777">
      <w:pPr>
        <w:pStyle w:val="Heading3"/>
      </w:pPr>
      <w:r w:rsidRPr="00C26778">
        <w:t>Project Resourcing</w:t>
      </w:r>
      <w:bookmarkEnd w:id="45"/>
    </w:p>
    <w:p w:rsidRPr="005930EE" w:rsidR="00B54F31" w:rsidP="00B54F31" w:rsidRDefault="00B54F31" w14:paraId="547AFC30" w14:textId="57E3691A">
      <w:pPr>
        <w:ind w:left="720"/>
      </w:pPr>
      <w:r>
        <w:t>N/</w:t>
      </w:r>
      <w:r w:rsidR="008818C3">
        <w:t>A</w:t>
      </w:r>
    </w:p>
    <w:p w:rsidRPr="00C26778" w:rsidR="00B54F31" w:rsidP="00B54F31" w:rsidRDefault="00B54F31" w14:paraId="0D29A478" w14:textId="77777777">
      <w:pPr>
        <w:pStyle w:val="Heading2"/>
      </w:pPr>
      <w:bookmarkStart w:name="_Toc447095892" w:id="46"/>
      <w:bookmarkStart w:name="_Toc512930361" w:id="47"/>
      <w:bookmarkStart w:name="_Toc447095893" w:id="48"/>
      <w:bookmarkStart w:name="_Toc512930362" w:id="49"/>
      <w:bookmarkStart w:name="_Toc430447687" w:id="50"/>
      <w:bookmarkStart w:name="_Toc447095894" w:id="51"/>
      <w:bookmarkStart w:name="_Toc512930363" w:id="52"/>
      <w:bookmarkStart w:name="_Toc430447688" w:id="53"/>
      <w:bookmarkStart w:name="_Toc430447689" w:id="54"/>
      <w:bookmarkStart w:name="_Toc447095895" w:id="55"/>
      <w:bookmarkStart w:name="_Toc512930364" w:id="56"/>
      <w:bookmarkStart w:name="_Toc430447690" w:id="57"/>
      <w:bookmarkStart w:name="_Toc447095896" w:id="58"/>
      <w:bookmarkStart w:name="_Toc512930365" w:id="59"/>
      <w:bookmarkStart w:name="_Toc447095897" w:id="60"/>
      <w:bookmarkStart w:name="_Toc512930366" w:id="61"/>
      <w:bookmarkStart w:name="_Toc430447691" w:id="62"/>
      <w:bookmarkStart w:name="_Toc447095898" w:id="63"/>
      <w:bookmarkStart w:name="_Toc512930367" w:id="64"/>
      <w:bookmarkStart w:name="_Toc447095908" w:id="65"/>
      <w:bookmarkStart w:name="_Toc512930368" w:id="66"/>
      <w:bookmarkStart w:name="_Toc513004379" w:id="67"/>
      <w:bookmarkStart w:name="_Toc146486068" w:id="68"/>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C26778">
        <w:t>Project Monitoring and Control</w:t>
      </w:r>
      <w:bookmarkEnd w:id="67"/>
      <w:bookmarkEnd w:id="68"/>
    </w:p>
    <w:p w:rsidRPr="0077594A" w:rsidR="00B54F31" w:rsidP="0077594A" w:rsidRDefault="00B54F31" w14:paraId="3D63CC7F" w14:textId="77777777">
      <w:pPr>
        <w:pStyle w:val="Heading3"/>
        <w:rPr>
          <w:rStyle w:val="Strong"/>
          <w:b w:val="0"/>
          <w:bCs w:val="0"/>
        </w:rPr>
      </w:pPr>
      <w:bookmarkStart w:name="_Toc447095909" w:id="69"/>
      <w:r w:rsidRPr="0077594A">
        <w:rPr>
          <w:rStyle w:val="Strong"/>
          <w:b w:val="0"/>
          <w:bCs w:val="0"/>
        </w:rPr>
        <w:t>Requirements Management</w:t>
      </w:r>
      <w:bookmarkEnd w:id="69"/>
    </w:p>
    <w:p w:rsidRPr="0077594A" w:rsidR="00E918C5" w:rsidP="0077594A" w:rsidRDefault="00B54F31" w14:paraId="0512579D" w14:textId="46B0E8E9">
      <w:pPr>
        <w:ind w:left="720"/>
        <w:rPr>
          <w:rStyle w:val="Strong"/>
          <w:b w:val="0"/>
          <w:bCs w:val="0"/>
        </w:rPr>
      </w:pPr>
      <w:r>
        <w:t>Requirements for the product are currently in the Project Outline document. More detail will be added to this in the requirements phase. Currently, changes to the requirements may be discussed at team meetings; this process will be updated after the requirements phase of the project.</w:t>
      </w:r>
    </w:p>
    <w:p w:rsidRPr="0077594A" w:rsidR="00E918C5" w:rsidP="0077594A" w:rsidRDefault="00E918C5" w14:paraId="2BB7CD6C" w14:textId="77777777">
      <w:pPr>
        <w:pStyle w:val="Heading3"/>
        <w:rPr>
          <w:rStyle w:val="Strong"/>
          <w:b w:val="0"/>
          <w:bCs w:val="0"/>
        </w:rPr>
      </w:pPr>
      <w:r w:rsidRPr="0077594A">
        <w:rPr>
          <w:rStyle w:val="Strong"/>
          <w:b w:val="0"/>
          <w:bCs w:val="0"/>
        </w:rPr>
        <w:t>Quality Control</w:t>
      </w:r>
      <w:bookmarkEnd w:id="34"/>
    </w:p>
    <w:p w:rsidRPr="00C26778" w:rsidR="00E918C5" w:rsidRDefault="00E918C5" w14:paraId="4550623B" w14:textId="77777777">
      <w:pPr>
        <w:pStyle w:val="BodyText"/>
      </w:pPr>
      <w:bookmarkStart w:name="_Toc447095913" w:id="70"/>
      <w:r w:rsidRPr="00C26778">
        <w:t>Defects will be recorded and tracked as Change Requests, and defect metrics will be gathered (see Reporting and Measurement below).</w:t>
      </w:r>
    </w:p>
    <w:p w:rsidRPr="00C26778" w:rsidR="00E918C5" w:rsidRDefault="00E918C5" w14:paraId="37D53B8A" w14:textId="77777777">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rsidRPr="0077594A" w:rsidR="00E918C5" w:rsidP="0077594A" w:rsidRDefault="00E918C5" w14:paraId="365677CC" w14:textId="5EE07DB2">
      <w:pPr>
        <w:pStyle w:val="BodyText"/>
        <w:rPr>
          <w:rStyle w:val="Strong"/>
          <w:b w:val="0"/>
          <w:bCs w:val="0"/>
        </w:rPr>
      </w:pPr>
      <w:r w:rsidRPr="00C26778">
        <w:t>Any defects found during review which are not corrected prior to releasing for integration must be captured as Change Requests so that they are not forgotten.</w:t>
      </w:r>
    </w:p>
    <w:p w:rsidRPr="0077594A" w:rsidR="00E918C5" w:rsidP="0077594A" w:rsidRDefault="00E918C5" w14:paraId="2E3E9963" w14:textId="77777777">
      <w:pPr>
        <w:pStyle w:val="Heading3"/>
        <w:rPr>
          <w:rStyle w:val="Strong"/>
          <w:b w:val="0"/>
          <w:bCs w:val="0"/>
        </w:rPr>
      </w:pPr>
      <w:r w:rsidRPr="0077594A">
        <w:rPr>
          <w:rStyle w:val="Strong"/>
          <w:b w:val="0"/>
          <w:bCs w:val="0"/>
        </w:rPr>
        <w:t xml:space="preserve">Reporting </w:t>
      </w:r>
      <w:bookmarkEnd w:id="70"/>
      <w:r w:rsidRPr="0077594A">
        <w:rPr>
          <w:rStyle w:val="Strong"/>
          <w:b w:val="0"/>
          <w:bCs w:val="0"/>
        </w:rPr>
        <w:t>and Measurement</w:t>
      </w:r>
    </w:p>
    <w:p w:rsidRPr="00C26778" w:rsidR="00E918C5" w:rsidRDefault="00E918C5" w14:paraId="328F415C" w14:textId="77777777">
      <w:pPr>
        <w:pStyle w:val="BodyText"/>
      </w:pPr>
      <w:bookmarkStart w:name="_Toc447095914" w:id="71"/>
      <w:r w:rsidRPr="00C26778">
        <w:t>Updated schedule estimates, and metrics summary reports, will be generated at the end of each iteration.</w:t>
      </w:r>
    </w:p>
    <w:bookmarkEnd w:id="71"/>
    <w:p w:rsidRPr="00C26778" w:rsidR="00E918C5" w:rsidRDefault="00E918C5" w14:paraId="3CCB2A75" w14:textId="77777777">
      <w:pPr>
        <w:pStyle w:val="BodyText"/>
      </w:pPr>
      <w:r w:rsidRPr="00C26778">
        <w:t xml:space="preserve">The Minimal Set of Metrics, as described in the RUP Guidelines: </w:t>
      </w:r>
      <w:r w:rsidRPr="00C26778" w:rsidR="00C26778">
        <w:t>Metrics</w:t>
      </w:r>
      <w:r w:rsidRPr="00C26778">
        <w:t xml:space="preserve"> will be gathered on a weekly basis.  These include:</w:t>
      </w:r>
    </w:p>
    <w:p w:rsidRPr="00C26778" w:rsidR="00E918C5" w:rsidRDefault="00E918C5" w14:paraId="5928A1A5" w14:textId="77777777">
      <w:pPr>
        <w:pStyle w:val="BodyText"/>
      </w:pPr>
      <w:r w:rsidRPr="00C26778">
        <w:t xml:space="preserve">Earned value for completed tasks. This is used to re-estimate the schedule and budget for the remainder of the project, and/or to identify need for scope changes. </w:t>
      </w:r>
    </w:p>
    <w:p w:rsidRPr="00C26778" w:rsidR="00E918C5" w:rsidRDefault="00E918C5" w14:paraId="06CE1A4D" w14:textId="77777777">
      <w:pPr>
        <w:pStyle w:val="BodyText"/>
      </w:pPr>
      <w:r w:rsidRPr="00C26778">
        <w:t xml:space="preserve">Total defects open and closed – shown as a trend graph. This is used to help estimate the effort remaining to correct defects. </w:t>
      </w:r>
    </w:p>
    <w:p w:rsidRPr="00CC32C8" w:rsidR="00E918C5" w:rsidP="00CC32C8" w:rsidRDefault="00E918C5" w14:paraId="1E1B51EB" w14:textId="2BA58A00">
      <w:pPr>
        <w:pStyle w:val="BodyText"/>
        <w:rPr>
          <w:rStyle w:val="Strong"/>
          <w:b w:val="0"/>
          <w:bCs w:val="0"/>
        </w:rPr>
      </w:pPr>
      <w:r w:rsidRPr="00C26778">
        <w:t xml:space="preserve">Acceptance test cases passing – shown as a trend graph. This is used to demonstrate progress to stakeholders. </w:t>
      </w:r>
      <w:bookmarkStart w:name="_Toc447095915" w:id="72"/>
    </w:p>
    <w:p w:rsidRPr="0077594A" w:rsidR="00E918C5" w:rsidP="0077594A" w:rsidRDefault="00E918C5" w14:paraId="19226F27" w14:textId="77777777">
      <w:pPr>
        <w:pStyle w:val="Heading3"/>
        <w:rPr>
          <w:rStyle w:val="Strong"/>
          <w:b w:val="0"/>
          <w:bCs w:val="0"/>
        </w:rPr>
      </w:pPr>
      <w:r w:rsidRPr="0077594A">
        <w:rPr>
          <w:rStyle w:val="Strong"/>
          <w:b w:val="0"/>
          <w:bCs w:val="0"/>
        </w:rPr>
        <w:t xml:space="preserve">Risk Management </w:t>
      </w:r>
      <w:bookmarkEnd w:id="72"/>
    </w:p>
    <w:p w:rsidRPr="00C26778" w:rsidR="00E918C5" w:rsidRDefault="00E918C5" w14:paraId="590EE948" w14:textId="77777777">
      <w:pPr>
        <w:pStyle w:val="BodyText"/>
      </w:pPr>
      <w:bookmarkStart w:name="_Toc447095916" w:id="73"/>
      <w:r w:rsidRPr="00C26778">
        <w:t xml:space="preserve">Risks will be identified in Inception Phase using the steps identified in the RUP for Small Projects activity “Identify and Assess Risks”. Project risk is evaluated at least once per iteration and documented in this table. </w:t>
      </w:r>
    </w:p>
    <w:p w:rsidRPr="00CC32C8" w:rsidR="00E918C5" w:rsidP="00CC32C8" w:rsidRDefault="00B97DB2" w14:paraId="43BBF99E" w14:textId="08ABF09A">
      <w:pPr>
        <w:pStyle w:val="BodyText"/>
        <w:rPr>
          <w:rStyle w:val="Strong"/>
          <w:b w:val="0"/>
          <w:bCs w:val="0"/>
        </w:rPr>
      </w:pPr>
      <w:r>
        <w:t>No risks are identified at this time.</w:t>
      </w:r>
    </w:p>
    <w:p w:rsidRPr="0077594A" w:rsidR="00E918C5" w:rsidP="0077594A" w:rsidRDefault="00E918C5" w14:paraId="1D63ECCE" w14:textId="77777777">
      <w:pPr>
        <w:pStyle w:val="Heading3"/>
        <w:rPr>
          <w:rStyle w:val="Strong"/>
          <w:b w:val="0"/>
          <w:bCs w:val="0"/>
        </w:rPr>
      </w:pPr>
      <w:r w:rsidRPr="0077594A">
        <w:rPr>
          <w:rStyle w:val="Strong"/>
          <w:b w:val="0"/>
          <w:bCs w:val="0"/>
        </w:rPr>
        <w:t>Configuration Management</w:t>
      </w:r>
    </w:p>
    <w:p w:rsidRPr="00C26778" w:rsidR="00E918C5" w:rsidRDefault="00E918C5" w14:paraId="1D805C7A" w14:textId="77777777">
      <w:pPr>
        <w:pStyle w:val="BodyText"/>
        <w:rPr>
          <w:szCs w:val="24"/>
        </w:rPr>
      </w:pPr>
      <w:r w:rsidRPr="00C26778">
        <w:t xml:space="preserve">Appropriate tools will be selected which provide a database of Change Requests and a controlled versioned repository of project artifacts. </w:t>
      </w:r>
    </w:p>
    <w:p w:rsidRPr="00C26778" w:rsidR="00E918C5" w:rsidRDefault="00E918C5" w14:paraId="60686C4A" w14:textId="77777777">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Pr="0077594A" w:rsidR="00B84EDE" w:rsidP="0077594A" w:rsidRDefault="00E918C5" w14:paraId="7748E4F8" w14:textId="73BDBEEC">
      <w:pPr>
        <w:pStyle w:val="BodyText"/>
        <w:rPr>
          <w:szCs w:val="24"/>
        </w:rPr>
      </w:pPr>
      <w:r w:rsidRPr="00C26778">
        <w:rPr>
          <w:szCs w:val="24"/>
        </w:rPr>
        <w:t xml:space="preserve">The Change Requests are reviewed and approved by </w:t>
      </w:r>
      <w:r w:rsidR="002A67D1">
        <w:rPr>
          <w:szCs w:val="24"/>
        </w:rPr>
        <w:t xml:space="preserve">the </w:t>
      </w:r>
      <w:r w:rsidR="00B97DB2">
        <w:rPr>
          <w:szCs w:val="24"/>
        </w:rPr>
        <w:t xml:space="preserve">agreement </w:t>
      </w:r>
      <w:r w:rsidR="002A67D1">
        <w:rPr>
          <w:szCs w:val="24"/>
        </w:rPr>
        <w:t>majority of</w:t>
      </w:r>
      <w:r w:rsidRPr="00C26778">
        <w:rPr>
          <w:szCs w:val="24"/>
        </w:rPr>
        <w:t xml:space="preserve"> member</w:t>
      </w:r>
      <w:r w:rsidR="002A67D1">
        <w:rPr>
          <w:szCs w:val="24"/>
        </w:rPr>
        <w:t>s</w:t>
      </w:r>
      <w:r w:rsidRPr="00C26778">
        <w:rPr>
          <w:szCs w:val="24"/>
        </w:rPr>
        <w:t xml:space="preserve"> of the pro</w:t>
      </w:r>
      <w:r w:rsidR="002A67D1">
        <w:rPr>
          <w:szCs w:val="24"/>
        </w:rPr>
        <w:t>jects.</w:t>
      </w:r>
      <w:bookmarkStart w:name="_Toc447095917" w:id="74"/>
      <w:bookmarkStart w:name="_Toc512930369" w:id="75"/>
      <w:bookmarkStart w:name="_Toc447095932" w:id="76"/>
      <w:bookmarkStart w:name="_Toc512930370" w:id="77"/>
      <w:bookmarkStart w:name="_Toc513004381" w:id="78"/>
      <w:bookmarkEnd w:id="73"/>
      <w:bookmarkEnd w:id="74"/>
      <w:bookmarkEnd w:id="75"/>
      <w:bookmarkEnd w:id="76"/>
      <w:bookmarkEnd w:id="77"/>
    </w:p>
    <w:p w:rsidR="074AEE62" w:rsidP="0077594A" w:rsidRDefault="00E918C5" w14:paraId="7EB9D471" w14:textId="26C4F74A">
      <w:pPr>
        <w:pStyle w:val="Heading1"/>
      </w:pPr>
      <w:bookmarkStart w:name="_Toc146486069" w:id="79"/>
      <w:r>
        <w:t>Annexes</w:t>
      </w:r>
      <w:bookmarkEnd w:id="78"/>
      <w:bookmarkEnd w:id="79"/>
    </w:p>
    <w:p w:rsidR="00E918C5" w:rsidRDefault="00E918C5" w14:paraId="24352C87" w14:textId="2E12C828">
      <w:pPr>
        <w:pStyle w:val="BodyText"/>
      </w:pPr>
      <w:r>
        <w:t>The project will follow the UPEDU process.</w:t>
      </w:r>
    </w:p>
    <w:p w:rsidRPr="00C26778" w:rsidR="00B84EDE" w:rsidP="00C16B2F" w:rsidRDefault="00C16B2F" w14:paraId="3A871434" w14:textId="6532F75F">
      <w:pPr>
        <w:pStyle w:val="Heading2"/>
      </w:pPr>
      <w:bookmarkStart w:name="_Toc146486070" w:id="80"/>
      <w:r>
        <w:rPr>
          <w:rStyle w:val="Strong"/>
        </w:rPr>
        <w:t>Project Glossary</w:t>
      </w:r>
      <w:bookmarkEnd w:id="80"/>
    </w:p>
    <w:p w:rsidR="784746E9" w:rsidP="645A05EF" w:rsidRDefault="784746E9" w14:paraId="5574F95E" w14:textId="19E87283">
      <w:pPr>
        <w:pStyle w:val="BodyText"/>
        <w:keepLines w:val="0"/>
        <w:spacing w:line="240" w:lineRule="auto"/>
      </w:pPr>
      <w:r w:rsidRPr="645A05EF">
        <w:rPr>
          <w:b/>
          <w:bCs/>
        </w:rPr>
        <w:t>Order of operations / operator precedence</w:t>
      </w:r>
      <w:r w:rsidRPr="645A05EF" w:rsidR="00C16B2F">
        <w:rPr>
          <w:b/>
          <w:bCs/>
        </w:rPr>
        <w:t xml:space="preserve"> </w:t>
      </w:r>
      <w:r w:rsidR="00C16B2F">
        <w:t xml:space="preserve">— </w:t>
      </w:r>
      <w:r w:rsidR="13BA0926">
        <w:t xml:space="preserve">A list of rules that describe the order in which to perform operations within an expression, often </w:t>
      </w:r>
      <w:r w:rsidR="1F01CFE6">
        <w:t>used in mathematics and computer programming</w:t>
      </w:r>
    </w:p>
    <w:p w:rsidR="281E9BE7" w:rsidP="645A05EF" w:rsidRDefault="0077594A" w14:paraId="4AC45AE4" w14:textId="24013229">
      <w:pPr>
        <w:pStyle w:val="BodyText"/>
        <w:keepLines w:val="0"/>
        <w:spacing w:line="240" w:lineRule="auto"/>
      </w:pPr>
      <w:r w:rsidRPr="645A05EF">
        <w:rPr>
          <w:b/>
          <w:bCs/>
        </w:rPr>
        <w:t>PEMDAS</w:t>
      </w:r>
      <w:r>
        <w:t xml:space="preserve"> (</w:t>
      </w:r>
      <w:r w:rsidR="2568664A">
        <w:t>Parenthesis, Exponent, Multiplication, Division, Addition, Subtraction)</w:t>
      </w:r>
      <w:r w:rsidR="00C16B2F">
        <w:t xml:space="preserve"> —</w:t>
      </w:r>
      <w:r w:rsidR="2568664A">
        <w:t xml:space="preserve"> A common convention for order of operations</w:t>
      </w:r>
      <w:r w:rsidR="7B9E0CE1">
        <w:t xml:space="preserve"> from first to last, </w:t>
      </w:r>
      <w:r w:rsidR="002405F0">
        <w:t>i.e.,</w:t>
      </w:r>
      <w:r w:rsidR="7B9E0CE1">
        <w:t xml:space="preserve"> exponent operations outside a set of </w:t>
      </w:r>
      <w:r w:rsidR="4C6E50FB">
        <w:t>parentheses</w:t>
      </w:r>
      <w:r w:rsidR="7B9E0CE1">
        <w:t xml:space="preserve"> should be performed after operations within the parenthes</w:t>
      </w:r>
      <w:r w:rsidR="1671B83E">
        <w:t>e</w:t>
      </w:r>
      <w:r w:rsidR="7B9E0CE1">
        <w:t>s, but before any multiplication or division operations outside the parenthes</w:t>
      </w:r>
      <w:r w:rsidR="370966E5">
        <w:t>e</w:t>
      </w:r>
      <w:r w:rsidR="7B9E0CE1">
        <w:t>s.</w:t>
      </w:r>
    </w:p>
    <w:p w:rsidR="4DFE096B" w:rsidP="645A05EF" w:rsidRDefault="4DFE096B" w14:paraId="36ABC99E" w14:textId="389EA9E9">
      <w:pPr>
        <w:pStyle w:val="BodyText"/>
        <w:keepLines w:val="0"/>
        <w:spacing w:line="240" w:lineRule="auto"/>
      </w:pPr>
      <w:r w:rsidRPr="645A05EF">
        <w:rPr>
          <w:b/>
          <w:bCs/>
        </w:rPr>
        <w:t xml:space="preserve">UML </w:t>
      </w:r>
      <w:r>
        <w:t>(Unified Modeling Language) — UML is a standard language for creating visual models that represent parts of a piece of software, providing a com</w:t>
      </w:r>
      <w:r w:rsidR="002F0E09">
        <w:t>mon language for software engineering models.</w:t>
      </w:r>
    </w:p>
    <w:p w:rsidR="4DFE096B" w:rsidP="645A05EF" w:rsidRDefault="4DFE096B" w14:paraId="4620FD67" w14:textId="37FEE2DF">
      <w:pPr>
        <w:pStyle w:val="BodyText"/>
        <w:keepLines w:val="0"/>
        <w:spacing w:line="240" w:lineRule="auto"/>
      </w:pPr>
      <w:r w:rsidRPr="645A05EF">
        <w:rPr>
          <w:b/>
          <w:bCs/>
        </w:rPr>
        <w:t xml:space="preserve">UML Use Case Diagram </w:t>
      </w:r>
      <w:r>
        <w:t>— UML use case diagrams represent the interactions between a system and external actors, often describing the main functional requirements of the system and the needs of the user of the system (use cases).</w:t>
      </w:r>
    </w:p>
    <w:p w:rsidR="4DFE096B" w:rsidP="645A05EF" w:rsidRDefault="4DFE096B" w14:paraId="21AFAB0D" w14:textId="71BA5880">
      <w:pPr>
        <w:pStyle w:val="BodyText"/>
        <w:keepLines w:val="0"/>
        <w:spacing w:line="240" w:lineRule="auto"/>
      </w:pPr>
      <w:r w:rsidRPr="645A05EF">
        <w:rPr>
          <w:b/>
          <w:bCs/>
        </w:rPr>
        <w:t>UML Class Diagram</w:t>
      </w:r>
      <w:r>
        <w:t xml:space="preserve"> — UML class diagrams model the structure of a system through a diagram of the various classes in the software, including their attributes, methods, and relationships, often including further detail about the properties of each attribute and method.</w:t>
      </w:r>
    </w:p>
    <w:p w:rsidR="00C16B2F" w:rsidP="00C16B2F" w:rsidRDefault="00C16B2F" w14:paraId="13A25BE8" w14:textId="35360114">
      <w:pPr>
        <w:pStyle w:val="BodyText"/>
        <w:ind w:left="0"/>
      </w:pPr>
    </w:p>
    <w:p w:rsidRPr="00C26778" w:rsidR="00E918C5" w:rsidRDefault="00E918C5" w14:paraId="61020FCF" w14:textId="77777777">
      <w:pPr>
        <w:pStyle w:val="BodyText"/>
      </w:pPr>
    </w:p>
    <w:sectPr w:rsidRPr="00C26778" w:rsidR="00E918C5">
      <w:headerReference w:type="default" r:id="rId10"/>
      <w:footerReference w:type="default" r:id="rId11"/>
      <w:headerReference w:type="first" r:id="rId12"/>
      <w:footerReference w:type="first" r:id="rId13"/>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38C7" w:rsidRDefault="00EF38C7" w14:paraId="59E7164D" w14:textId="77777777">
      <w:pPr>
        <w:spacing w:line="240" w:lineRule="auto"/>
      </w:pPr>
      <w:r>
        <w:separator/>
      </w:r>
    </w:p>
  </w:endnote>
  <w:endnote w:type="continuationSeparator" w:id="0">
    <w:p w:rsidR="00EF38C7" w:rsidRDefault="00EF38C7" w14:paraId="2C82449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2D37FFE1"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51DF" w:rsidRDefault="00C251DF" w14:paraId="5860285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4AEE62" w:rsidTr="074AEE62" w14:paraId="4F0D4D3F" w14:textId="77777777">
      <w:trPr>
        <w:trHeight w:val="300"/>
      </w:trPr>
      <w:tc>
        <w:tcPr>
          <w:tcW w:w="3120" w:type="dxa"/>
        </w:tcPr>
        <w:p w:rsidR="074AEE62" w:rsidP="074AEE62" w:rsidRDefault="074AEE62" w14:paraId="143D1CA4" w14:textId="63F00BFA">
          <w:pPr>
            <w:pStyle w:val="Header"/>
            <w:ind w:left="-115"/>
          </w:pPr>
        </w:p>
      </w:tc>
      <w:tc>
        <w:tcPr>
          <w:tcW w:w="3120" w:type="dxa"/>
        </w:tcPr>
        <w:p w:rsidR="074AEE62" w:rsidP="074AEE62" w:rsidRDefault="074AEE62" w14:paraId="7F8EB9F3" w14:textId="4A909F81">
          <w:pPr>
            <w:pStyle w:val="Header"/>
            <w:jc w:val="center"/>
          </w:pPr>
        </w:p>
      </w:tc>
      <w:tc>
        <w:tcPr>
          <w:tcW w:w="3120" w:type="dxa"/>
        </w:tcPr>
        <w:p w:rsidR="074AEE62" w:rsidP="074AEE62" w:rsidRDefault="074AEE62" w14:paraId="3D03757D" w14:textId="0EFB6E03">
          <w:pPr>
            <w:pStyle w:val="Header"/>
            <w:ind w:right="-115"/>
            <w:jc w:val="right"/>
          </w:pPr>
        </w:p>
      </w:tc>
    </w:tr>
  </w:tbl>
  <w:p w:rsidR="074AEE62" w:rsidP="074AEE62" w:rsidRDefault="074AEE62" w14:paraId="09C0A447" w14:textId="4F271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rsidR="00C251DF" w:rsidRDefault="00C251DF" w14:paraId="3A0BC96A" w14:textId="77777777">
          <w:pPr>
            <w:ind w:right="360"/>
          </w:pPr>
          <w:r>
            <w:t>Confidential</w:t>
          </w:r>
        </w:p>
      </w:tc>
      <w:tc>
        <w:tcPr>
          <w:tcW w:w="3162" w:type="dxa"/>
          <w:tcBorders>
            <w:top w:val="nil"/>
            <w:left w:val="nil"/>
            <w:bottom w:val="nil"/>
            <w:right w:val="nil"/>
          </w:tcBorders>
        </w:tcPr>
        <w:p w:rsidR="00C251DF" w:rsidRDefault="00C251DF" w14:paraId="713AB85A" w14:textId="49AD7252">
          <w:pPr>
            <w:jc w:val="center"/>
          </w:pPr>
          <w:r>
            <w:rPr>
              <w:rFonts w:ascii="Symbol" w:hAnsi="Symbol" w:eastAsia="Symbol" w:cs="Symbol"/>
            </w:rPr>
            <w:t>Ó</w:t>
          </w:r>
          <w:r w:rsidR="008B7FE6">
            <w:t>CAVJAC</w:t>
          </w:r>
          <w:r>
            <w:t xml:space="preserve">, </w:t>
          </w:r>
          <w:r>
            <w:fldChar w:fldCharType="begin"/>
          </w:r>
          <w:r>
            <w:instrText xml:space="preserve"> DATE \@ "yyyy" </w:instrText>
          </w:r>
          <w:r>
            <w:fldChar w:fldCharType="separate"/>
          </w:r>
          <w:r w:rsidR="003A149B">
            <w:rPr>
              <w:noProof/>
            </w:rPr>
            <w:t>2023</w:t>
          </w:r>
          <w:r>
            <w:fldChar w:fldCharType="end"/>
          </w:r>
        </w:p>
      </w:tc>
      <w:tc>
        <w:tcPr>
          <w:tcW w:w="3162" w:type="dxa"/>
          <w:tcBorders>
            <w:top w:val="nil"/>
            <w:left w:val="nil"/>
            <w:bottom w:val="nil"/>
            <w:right w:val="nil"/>
          </w:tcBorders>
        </w:tcPr>
        <w:p w:rsidR="00C251DF" w:rsidRDefault="00C251DF" w14:paraId="74BF5485"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rsidR="00C251DF" w:rsidRDefault="00C251DF" w14:paraId="6FFBB1D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0C93893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38C7" w:rsidRDefault="00EF38C7" w14:paraId="67C31CA0" w14:textId="77777777">
      <w:pPr>
        <w:spacing w:line="240" w:lineRule="auto"/>
      </w:pPr>
      <w:r>
        <w:separator/>
      </w:r>
    </w:p>
  </w:footnote>
  <w:footnote w:type="continuationSeparator" w:id="0">
    <w:p w:rsidR="00EF38C7" w:rsidRDefault="00EF38C7" w14:paraId="58AFE22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59CE0EE0" w14:textId="77777777">
    <w:pPr>
      <w:rPr>
        <w:sz w:val="24"/>
      </w:rPr>
    </w:pPr>
  </w:p>
  <w:p w:rsidR="00C251DF" w:rsidRDefault="00C251DF" w14:paraId="511D81F6" w14:textId="77777777">
    <w:pPr>
      <w:pBdr>
        <w:top w:val="single" w:color="auto" w:sz="6" w:space="1"/>
      </w:pBdr>
      <w:rPr>
        <w:sz w:val="24"/>
      </w:rPr>
    </w:pPr>
  </w:p>
  <w:p w:rsidR="00C251DF" w:rsidRDefault="008B7FE6" w14:paraId="740FAB5B" w14:textId="22A6857E">
    <w:pPr>
      <w:pBdr>
        <w:bottom w:val="single" w:color="auto" w:sz="6" w:space="1"/>
      </w:pBdr>
      <w:jc w:val="right"/>
      <w:rPr>
        <w:rFonts w:ascii="Arial" w:hAnsi="Arial"/>
        <w:b/>
        <w:sz w:val="36"/>
      </w:rPr>
    </w:pPr>
    <w:r>
      <w:rPr>
        <w:rFonts w:ascii="Arial" w:hAnsi="Arial"/>
        <w:b/>
        <w:sz w:val="36"/>
      </w:rPr>
      <w:t>CAVJAC</w:t>
    </w:r>
  </w:p>
  <w:p w:rsidR="00C251DF" w:rsidRDefault="00C251DF" w14:paraId="182DBEF8" w14:textId="77777777">
    <w:pPr>
      <w:pBdr>
        <w:bottom w:val="single" w:color="auto" w:sz="6" w:space="1"/>
      </w:pBdr>
      <w:jc w:val="right"/>
      <w:rPr>
        <w:sz w:val="24"/>
      </w:rPr>
    </w:pPr>
  </w:p>
  <w:p w:rsidR="00C251DF" w:rsidRDefault="00C251DF" w14:paraId="2E03DBC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C251DF" w:rsidTr="645A05EF" w14:paraId="00236620" w14:textId="77777777">
      <w:tc>
        <w:tcPr>
          <w:tcW w:w="6379" w:type="dxa"/>
        </w:tcPr>
        <w:p w:rsidR="00C251DF" w:rsidRDefault="008B7FE6" w14:paraId="27C5ACE7" w14:textId="0AF815F7">
          <w:r>
            <w:t>Arithmetic Expression Evaluator</w:t>
          </w:r>
        </w:p>
      </w:tc>
      <w:tc>
        <w:tcPr>
          <w:tcW w:w="3179" w:type="dxa"/>
        </w:tcPr>
        <w:p w:rsidR="00C251DF" w:rsidRDefault="645A05EF" w14:paraId="6586D196" w14:textId="552AAA92">
          <w:pPr>
            <w:tabs>
              <w:tab w:val="left" w:pos="1135"/>
            </w:tabs>
            <w:spacing w:before="40"/>
            <w:ind w:right="68"/>
          </w:pPr>
          <w:r>
            <w:t xml:space="preserve"> Version:          &lt;1.6&gt;</w:t>
          </w:r>
        </w:p>
      </w:tc>
    </w:tr>
    <w:tr w:rsidR="00C251DF" w:rsidTr="645A05EF" w14:paraId="0A54CC35" w14:textId="77777777">
      <w:tc>
        <w:tcPr>
          <w:tcW w:w="6379" w:type="dxa"/>
        </w:tcPr>
        <w:p w:rsidR="00C251DF" w:rsidRDefault="00000000" w14:paraId="69118C0D" w14:textId="77777777">
          <w:r>
            <w:fldChar w:fldCharType="begin"/>
          </w:r>
          <w:r>
            <w:instrText>TITLE  \* MERGEFORMAT</w:instrText>
          </w:r>
          <w:r>
            <w:fldChar w:fldCharType="separate"/>
          </w:r>
          <w:r w:rsidR="002423F0">
            <w:t>Software Development Plan</w:t>
          </w:r>
          <w:r>
            <w:fldChar w:fldCharType="end"/>
          </w:r>
        </w:p>
      </w:tc>
      <w:tc>
        <w:tcPr>
          <w:tcW w:w="3179" w:type="dxa"/>
        </w:tcPr>
        <w:p w:rsidR="00C251DF" w:rsidRDefault="00C251DF" w14:paraId="6136B1ED" w14:textId="006DEBED">
          <w:r>
            <w:t xml:space="preserve">  Date: </w:t>
          </w:r>
          <w:r w:rsidR="008B7FE6">
            <w:t>09/24/2023</w:t>
          </w:r>
        </w:p>
      </w:tc>
    </w:tr>
    <w:tr w:rsidR="00C251DF" w:rsidTr="645A05EF" w14:paraId="6FB19AC3" w14:textId="77777777">
      <w:tc>
        <w:tcPr>
          <w:tcW w:w="9558" w:type="dxa"/>
          <w:gridSpan w:val="2"/>
        </w:tcPr>
        <w:p w:rsidR="00C251DF" w:rsidRDefault="008B7FE6" w14:paraId="722AD170" w14:textId="729AF9BB">
          <w:r>
            <w:t>1</w:t>
          </w:r>
        </w:p>
      </w:tc>
    </w:tr>
  </w:tbl>
  <w:p w:rsidR="00C251DF" w:rsidRDefault="00C251DF" w14:paraId="0B8B2C6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5F2EDDD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530B69"/>
    <w:multiLevelType w:val="hybridMultilevel"/>
    <w:tmpl w:val="CF347888"/>
    <w:lvl w:ilvl="0" w:tplc="633C8E08">
      <w:start w:val="1"/>
      <w:numFmt w:val="bullet"/>
      <w:lvlText w:val=""/>
      <w:lvlJc w:val="left"/>
      <w:pPr>
        <w:ind w:left="1080" w:hanging="360"/>
      </w:pPr>
      <w:rPr>
        <w:rFonts w:hint="default" w:ascii="Symbol" w:hAnsi="Symbol"/>
      </w:rPr>
    </w:lvl>
    <w:lvl w:ilvl="1" w:tplc="5A82BB8A">
      <w:start w:val="1"/>
      <w:numFmt w:val="bullet"/>
      <w:lvlText w:val=""/>
      <w:lvlJc w:val="left"/>
      <w:pPr>
        <w:ind w:left="1800" w:hanging="360"/>
      </w:pPr>
      <w:rPr>
        <w:rFonts w:hint="default" w:ascii="Symbol" w:hAnsi="Symbol"/>
      </w:rPr>
    </w:lvl>
    <w:lvl w:ilvl="2" w:tplc="2B2CB3C6">
      <w:start w:val="1"/>
      <w:numFmt w:val="bullet"/>
      <w:lvlText w:val=""/>
      <w:lvlJc w:val="left"/>
      <w:pPr>
        <w:ind w:left="2520" w:hanging="360"/>
      </w:pPr>
      <w:rPr>
        <w:rFonts w:hint="default" w:ascii="Wingdings" w:hAnsi="Wingdings"/>
      </w:rPr>
    </w:lvl>
    <w:lvl w:ilvl="3" w:tplc="502AC9E8">
      <w:start w:val="1"/>
      <w:numFmt w:val="bullet"/>
      <w:lvlText w:val=""/>
      <w:lvlJc w:val="left"/>
      <w:pPr>
        <w:ind w:left="3240" w:hanging="360"/>
      </w:pPr>
      <w:rPr>
        <w:rFonts w:hint="default" w:ascii="Symbol" w:hAnsi="Symbol"/>
      </w:rPr>
    </w:lvl>
    <w:lvl w:ilvl="4" w:tplc="67127C02">
      <w:start w:val="1"/>
      <w:numFmt w:val="bullet"/>
      <w:lvlText w:val="o"/>
      <w:lvlJc w:val="left"/>
      <w:pPr>
        <w:ind w:left="3960" w:hanging="360"/>
      </w:pPr>
      <w:rPr>
        <w:rFonts w:hint="default" w:ascii="Courier New" w:hAnsi="Courier New"/>
      </w:rPr>
    </w:lvl>
    <w:lvl w:ilvl="5" w:tplc="D5640AEE">
      <w:start w:val="1"/>
      <w:numFmt w:val="bullet"/>
      <w:lvlText w:val=""/>
      <w:lvlJc w:val="left"/>
      <w:pPr>
        <w:ind w:left="4680" w:hanging="360"/>
      </w:pPr>
      <w:rPr>
        <w:rFonts w:hint="default" w:ascii="Wingdings" w:hAnsi="Wingdings"/>
      </w:rPr>
    </w:lvl>
    <w:lvl w:ilvl="6" w:tplc="8AFEBCAA">
      <w:start w:val="1"/>
      <w:numFmt w:val="bullet"/>
      <w:lvlText w:val=""/>
      <w:lvlJc w:val="left"/>
      <w:pPr>
        <w:ind w:left="5400" w:hanging="360"/>
      </w:pPr>
      <w:rPr>
        <w:rFonts w:hint="default" w:ascii="Symbol" w:hAnsi="Symbol"/>
      </w:rPr>
    </w:lvl>
    <w:lvl w:ilvl="7" w:tplc="6E60B71E">
      <w:start w:val="1"/>
      <w:numFmt w:val="bullet"/>
      <w:lvlText w:val="o"/>
      <w:lvlJc w:val="left"/>
      <w:pPr>
        <w:ind w:left="6120" w:hanging="360"/>
      </w:pPr>
      <w:rPr>
        <w:rFonts w:hint="default" w:ascii="Courier New" w:hAnsi="Courier New"/>
      </w:rPr>
    </w:lvl>
    <w:lvl w:ilvl="8" w:tplc="78886E34">
      <w:start w:val="1"/>
      <w:numFmt w:val="bullet"/>
      <w:lvlText w:val=""/>
      <w:lvlJc w:val="left"/>
      <w:pPr>
        <w:ind w:left="6840" w:hanging="360"/>
      </w:pPr>
      <w:rPr>
        <w:rFonts w:hint="default" w:ascii="Wingdings" w:hAnsi="Wingdings"/>
      </w:rPr>
    </w:lvl>
  </w:abstractNum>
  <w:abstractNum w:abstractNumId="3" w15:restartNumberingAfterBreak="0">
    <w:nsid w:val="4A597201"/>
    <w:multiLevelType w:val="multilevel"/>
    <w:tmpl w:val="D9203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524449"/>
    <w:multiLevelType w:val="hybridMultilevel"/>
    <w:tmpl w:val="777C562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68A67574"/>
    <w:multiLevelType w:val="hybridMultilevel"/>
    <w:tmpl w:val="8826BF6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759D5DA7"/>
    <w:multiLevelType w:val="hybridMultilevel"/>
    <w:tmpl w:val="3724B92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2035182093">
    <w:abstractNumId w:val="2"/>
  </w:num>
  <w:num w:numId="2" w16cid:durableId="1818263053">
    <w:abstractNumId w:val="0"/>
  </w:num>
  <w:num w:numId="3" w16cid:durableId="1085418959">
    <w:abstractNumId w:val="1"/>
  </w:num>
  <w:num w:numId="4" w16cid:durableId="1121845992">
    <w:abstractNumId w:val="5"/>
  </w:num>
  <w:num w:numId="5" w16cid:durableId="113060510">
    <w:abstractNumId w:val="4"/>
  </w:num>
  <w:num w:numId="6" w16cid:durableId="454761187">
    <w:abstractNumId w:val="6"/>
  </w:num>
  <w:num w:numId="7" w16cid:durableId="853152017">
    <w:abstractNumId w:val="3"/>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0000"/>
    <w:rsid w:val="000054B7"/>
    <w:rsid w:val="000B1428"/>
    <w:rsid w:val="000B59F4"/>
    <w:rsid w:val="000C5192"/>
    <w:rsid w:val="000E1019"/>
    <w:rsid w:val="000F5B66"/>
    <w:rsid w:val="00172436"/>
    <w:rsid w:val="001B3B6F"/>
    <w:rsid w:val="001F284E"/>
    <w:rsid w:val="00216A62"/>
    <w:rsid w:val="00235C04"/>
    <w:rsid w:val="002405F0"/>
    <w:rsid w:val="002423F0"/>
    <w:rsid w:val="002A67D1"/>
    <w:rsid w:val="002E144D"/>
    <w:rsid w:val="002F0E09"/>
    <w:rsid w:val="00336D07"/>
    <w:rsid w:val="003A149B"/>
    <w:rsid w:val="003C15E8"/>
    <w:rsid w:val="00443638"/>
    <w:rsid w:val="004B513C"/>
    <w:rsid w:val="00511332"/>
    <w:rsid w:val="005B6CE8"/>
    <w:rsid w:val="00655D88"/>
    <w:rsid w:val="00764952"/>
    <w:rsid w:val="00770ACB"/>
    <w:rsid w:val="00771524"/>
    <w:rsid w:val="0077594A"/>
    <w:rsid w:val="007F5526"/>
    <w:rsid w:val="008818C3"/>
    <w:rsid w:val="00894B45"/>
    <w:rsid w:val="008B7FE6"/>
    <w:rsid w:val="00A960AB"/>
    <w:rsid w:val="00AF08F2"/>
    <w:rsid w:val="00B07DCD"/>
    <w:rsid w:val="00B31281"/>
    <w:rsid w:val="00B446A7"/>
    <w:rsid w:val="00B54F31"/>
    <w:rsid w:val="00B84EDE"/>
    <w:rsid w:val="00B97DB2"/>
    <w:rsid w:val="00BE222B"/>
    <w:rsid w:val="00C16B2F"/>
    <w:rsid w:val="00C251DF"/>
    <w:rsid w:val="00C26778"/>
    <w:rsid w:val="00C400D9"/>
    <w:rsid w:val="00C87E6E"/>
    <w:rsid w:val="00CB6C9A"/>
    <w:rsid w:val="00CC32C8"/>
    <w:rsid w:val="00CF47E6"/>
    <w:rsid w:val="00D44ED9"/>
    <w:rsid w:val="00D76D3A"/>
    <w:rsid w:val="00D84648"/>
    <w:rsid w:val="00DD44A6"/>
    <w:rsid w:val="00DE67B5"/>
    <w:rsid w:val="00E918C5"/>
    <w:rsid w:val="00EB13A3"/>
    <w:rsid w:val="00EF38C7"/>
    <w:rsid w:val="00F2464A"/>
    <w:rsid w:val="0569CD03"/>
    <w:rsid w:val="0595F5A4"/>
    <w:rsid w:val="0719EF75"/>
    <w:rsid w:val="074AEE62"/>
    <w:rsid w:val="0B78221C"/>
    <w:rsid w:val="0C053728"/>
    <w:rsid w:val="0DA10789"/>
    <w:rsid w:val="0F3CD7EA"/>
    <w:rsid w:val="1106DF55"/>
    <w:rsid w:val="1339B9DA"/>
    <w:rsid w:val="13BA0926"/>
    <w:rsid w:val="13DA7235"/>
    <w:rsid w:val="13E71C3D"/>
    <w:rsid w:val="1671B83E"/>
    <w:rsid w:val="1911F13A"/>
    <w:rsid w:val="1AADC19B"/>
    <w:rsid w:val="1C4991FC"/>
    <w:rsid w:val="1DBF18D9"/>
    <w:rsid w:val="1F01CFE6"/>
    <w:rsid w:val="1F1F87C3"/>
    <w:rsid w:val="229C21DA"/>
    <w:rsid w:val="2568664A"/>
    <w:rsid w:val="25CA2ABE"/>
    <w:rsid w:val="25DF70F8"/>
    <w:rsid w:val="25F07442"/>
    <w:rsid w:val="281E9BE7"/>
    <w:rsid w:val="2A8EDB5D"/>
    <w:rsid w:val="2C67A34C"/>
    <w:rsid w:val="2F6D2AE1"/>
    <w:rsid w:val="2FFF28C7"/>
    <w:rsid w:val="31687AFF"/>
    <w:rsid w:val="36948884"/>
    <w:rsid w:val="36BC6CF2"/>
    <w:rsid w:val="3700B49B"/>
    <w:rsid w:val="370966E5"/>
    <w:rsid w:val="372A4DD9"/>
    <w:rsid w:val="3945E863"/>
    <w:rsid w:val="3A46AC96"/>
    <w:rsid w:val="4090026E"/>
    <w:rsid w:val="412665C6"/>
    <w:rsid w:val="41C347DF"/>
    <w:rsid w:val="4244FB2C"/>
    <w:rsid w:val="426C1878"/>
    <w:rsid w:val="4292A601"/>
    <w:rsid w:val="43C7A330"/>
    <w:rsid w:val="4488E9CB"/>
    <w:rsid w:val="45F9D6E9"/>
    <w:rsid w:val="46CC83F9"/>
    <w:rsid w:val="4AB41FAF"/>
    <w:rsid w:val="4C6E50FB"/>
    <w:rsid w:val="4DFE096B"/>
    <w:rsid w:val="4E65A79F"/>
    <w:rsid w:val="4FA8B8BA"/>
    <w:rsid w:val="52160866"/>
    <w:rsid w:val="5241F699"/>
    <w:rsid w:val="5407AE2C"/>
    <w:rsid w:val="58690F68"/>
    <w:rsid w:val="5A8BA679"/>
    <w:rsid w:val="5B77122D"/>
    <w:rsid w:val="5BBEAD38"/>
    <w:rsid w:val="5F366D87"/>
    <w:rsid w:val="601404C3"/>
    <w:rsid w:val="6214C65F"/>
    <w:rsid w:val="634BDD56"/>
    <w:rsid w:val="645A05EF"/>
    <w:rsid w:val="66F0942F"/>
    <w:rsid w:val="695F3BB9"/>
    <w:rsid w:val="69A1F67D"/>
    <w:rsid w:val="6AFE54FD"/>
    <w:rsid w:val="6B2C1CC8"/>
    <w:rsid w:val="6E35F5BF"/>
    <w:rsid w:val="70113801"/>
    <w:rsid w:val="70564621"/>
    <w:rsid w:val="70E08175"/>
    <w:rsid w:val="716D9681"/>
    <w:rsid w:val="71AD0862"/>
    <w:rsid w:val="71D7C577"/>
    <w:rsid w:val="72C395CD"/>
    <w:rsid w:val="730039DC"/>
    <w:rsid w:val="756A7871"/>
    <w:rsid w:val="759CD444"/>
    <w:rsid w:val="778C3B92"/>
    <w:rsid w:val="77C3CB9E"/>
    <w:rsid w:val="784746E9"/>
    <w:rsid w:val="79C007CD"/>
    <w:rsid w:val="79F22C6B"/>
    <w:rsid w:val="7B20405B"/>
    <w:rsid w:val="7B42AFD1"/>
    <w:rsid w:val="7B9E0CE1"/>
    <w:rsid w:val="7C38C682"/>
    <w:rsid w:val="7CF7A88F"/>
    <w:rsid w:val="7EF8325A"/>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w:type="table" w:styleId="TableGrid">
    <w:name w:val="Table Grid"/>
    <w:basedOn w:val="TableNormal"/>
    <w:uiPriority w:val="3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B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c\Downloads\School\EECS\348\Project\Documentation\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01-Project-Plan.dot</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Development Plan</dc:title>
  <dc:subject>&lt;Project Name&gt;</dc:subject>
  <dc:creator>C. Cooper</dc:creator>
  <keywords/>
  <dc:description/>
  <lastModifiedBy>Kevat, Aryan</lastModifiedBy>
  <revision>25</revision>
  <lastPrinted>1900-01-01T06:00:00.0000000Z</lastPrinted>
  <dcterms:created xsi:type="dcterms:W3CDTF">2023-09-24T16:20:00.0000000Z</dcterms:created>
  <dcterms:modified xsi:type="dcterms:W3CDTF">2023-09-25T03:55:26.9979684Z</dcterms:modified>
</coreProperties>
</file>